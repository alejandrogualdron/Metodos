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61B4F" w14:textId="77777777" w:rsidR="006760F4" w:rsidRDefault="2133FE0F" w:rsidP="2133FE0F">
      <w:pPr>
        <w:jc w:val="center"/>
        <w:rPr>
          <w:b/>
          <w:bCs/>
          <w:sz w:val="24"/>
          <w:szCs w:val="24"/>
        </w:rPr>
      </w:pPr>
      <w:r w:rsidRPr="2133FE0F">
        <w:rPr>
          <w:b/>
          <w:bCs/>
          <w:sz w:val="24"/>
          <w:szCs w:val="24"/>
        </w:rPr>
        <w:t>Tabla de Contenido</w:t>
      </w:r>
    </w:p>
    <w:p w14:paraId="672A6659" w14:textId="77777777" w:rsidR="006760F4" w:rsidRDefault="006760F4">
      <w:pPr>
        <w:jc w:val="center"/>
        <w:rPr>
          <w:b/>
          <w:sz w:val="24"/>
          <w:szCs w:val="24"/>
        </w:rPr>
      </w:pPr>
    </w:p>
    <w:p w14:paraId="53266517" w14:textId="77777777" w:rsidR="00703809" w:rsidRDefault="006760F4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ipervnculo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1BCB1B09" w14:textId="77777777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ipervnculo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6FA885E6" w14:textId="77777777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ipervnculo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B5C8886" w14:textId="77777777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ipervnculo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70EC3D7D" w14:textId="77777777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ipervnculo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72EF8EF9" w14:textId="77777777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ipervnculo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2FB25BF5" w14:textId="77777777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ipervnculo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14:paraId="53ED693F" w14:textId="2A48E26B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ipervnculo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3</w:t>
        </w:r>
      </w:hyperlink>
    </w:p>
    <w:p w14:paraId="2C18C8C6" w14:textId="77777777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ipervnculo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  <w:lang w:val="es-MX"/>
          </w:rPr>
          <w:t>S</w:t>
        </w:r>
        <w:r w:rsidR="00703809" w:rsidRPr="00C61D74">
          <w:rPr>
            <w:rStyle w:val="Hipervnculo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0C899D39" w14:textId="77777777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ipervnculo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3D49BD3" w14:textId="77777777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ipervnculo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14:paraId="3CC9B487" w14:textId="5EA75F64" w:rsidR="00703809" w:rsidRDefault="00E942E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ipervnculo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4</w:t>
        </w:r>
      </w:hyperlink>
    </w:p>
    <w:p w14:paraId="1BAC9607" w14:textId="5B6F020C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ipervnculo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4</w:t>
        </w:r>
      </w:hyperlink>
    </w:p>
    <w:p w14:paraId="2CC53CA2" w14:textId="77777777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ipervnculo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480E2A80" w14:textId="77777777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ipervnculo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145B376D" w14:textId="77777777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ipervnculo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14:paraId="329EDB1E" w14:textId="5B9E7450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ipervnculo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5</w:t>
        </w:r>
      </w:hyperlink>
    </w:p>
    <w:p w14:paraId="1DE73E39" w14:textId="1EE009B9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ipervnculo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5</w:t>
        </w:r>
      </w:hyperlink>
    </w:p>
    <w:p w14:paraId="777A1CBF" w14:textId="77777777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ipervnculo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15D3D8B1" w14:textId="77777777" w:rsidR="00703809" w:rsidRDefault="00E942E0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ipervnculo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14:paraId="2773F8EA" w14:textId="6420DDC5" w:rsidR="00703809" w:rsidRDefault="00E942E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ipervnculo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6</w:t>
        </w:r>
      </w:hyperlink>
    </w:p>
    <w:p w14:paraId="0A5A7FA6" w14:textId="0AB64B3F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ipervnculo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6</w:t>
        </w:r>
      </w:hyperlink>
    </w:p>
    <w:p w14:paraId="401A6930" w14:textId="2E797E68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ipervnculo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6</w:t>
        </w:r>
      </w:hyperlink>
    </w:p>
    <w:p w14:paraId="614ABAA5" w14:textId="25233868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ipervnculo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6</w:t>
        </w:r>
      </w:hyperlink>
    </w:p>
    <w:p w14:paraId="1A92AEDE" w14:textId="1D95F493" w:rsidR="00703809" w:rsidRDefault="00E942E0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ipervnculo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6</w:t>
        </w:r>
      </w:hyperlink>
    </w:p>
    <w:p w14:paraId="53137AC5" w14:textId="1CBB5338" w:rsidR="00703809" w:rsidRDefault="00E942E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ipervnculo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ipervnculo"/>
            <w:noProof/>
          </w:rPr>
          <w:t>Firma del acta</w:t>
        </w:r>
        <w:r w:rsidR="00703809">
          <w:rPr>
            <w:noProof/>
            <w:webHidden/>
          </w:rPr>
          <w:tab/>
        </w:r>
        <w:r w:rsidR="006C6CAA">
          <w:rPr>
            <w:noProof/>
            <w:webHidden/>
          </w:rPr>
          <w:t>7</w:t>
        </w:r>
      </w:hyperlink>
    </w:p>
    <w:p w14:paraId="0A37501D" w14:textId="77777777" w:rsidR="006760F4" w:rsidRDefault="006760F4" w:rsidP="00C00DED">
      <w:pPr>
        <w:tabs>
          <w:tab w:val="left" w:pos="709"/>
        </w:tabs>
      </w:pPr>
      <w:r>
        <w:fldChar w:fldCharType="end"/>
      </w:r>
    </w:p>
    <w:p w14:paraId="29D6B04F" w14:textId="29489996" w:rsidR="006760F4" w:rsidRDefault="006760F4">
      <w:pPr>
        <w:rPr>
          <w:rFonts w:cs="Arial"/>
        </w:rPr>
      </w:pPr>
      <w:r>
        <w:br w:type="page"/>
      </w:r>
    </w:p>
    <w:p w14:paraId="6813BF27" w14:textId="77777777" w:rsidR="006760F4" w:rsidRPr="00BD32AD" w:rsidRDefault="2133FE0F">
      <w:pPr>
        <w:pStyle w:val="Ttulo1"/>
      </w:pPr>
      <w:bookmarkStart w:id="1" w:name="_Toc328401231"/>
      <w:r w:rsidRPr="00BD32AD">
        <w:lastRenderedPageBreak/>
        <w:t>Conformación del Equipo</w:t>
      </w:r>
      <w:bookmarkEnd w:id="1"/>
    </w:p>
    <w:p w14:paraId="0C8FCB50" w14:textId="77777777" w:rsidR="006760F4" w:rsidRPr="00BD32AD" w:rsidRDefault="2133FE0F" w:rsidP="001D0DC6">
      <w:pPr>
        <w:pStyle w:val="Ttulo2"/>
        <w:tabs>
          <w:tab w:val="clear" w:pos="718"/>
          <w:tab w:val="num" w:pos="709"/>
        </w:tabs>
        <w:ind w:left="709" w:hanging="425"/>
        <w:rPr>
          <w:i w:val="0"/>
        </w:rPr>
      </w:pPr>
      <w:bookmarkStart w:id="2" w:name="_Toc328401232"/>
      <w:r w:rsidRPr="00BD32AD">
        <w:rPr>
          <w:i w:val="0"/>
        </w:rPr>
        <w:t>Integrantes</w:t>
      </w:r>
      <w:bookmarkEnd w:id="2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 w14:paraId="417570CF" w14:textId="77777777" w:rsidTr="00BD32AD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D95E88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67876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5DF525E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165AFA0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Fijo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A97D4E7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Teléfono</w:t>
            </w:r>
          </w:p>
          <w:p w14:paraId="3F01A939" w14:textId="77777777" w:rsidR="006D217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Móvil</w:t>
            </w:r>
          </w:p>
        </w:tc>
      </w:tr>
      <w:tr w:rsidR="006D217C" w14:paraId="5DAB6C7B" w14:textId="77777777" w:rsidTr="00BD32AD">
        <w:trPr>
          <w:trHeight w:val="256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2D4AF8AC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77777777" w:rsidR="006D217C" w:rsidRDefault="006D217C" w:rsidP="006D217C">
            <w:pPr>
              <w:jc w:val="both"/>
            </w:pPr>
          </w:p>
        </w:tc>
      </w:tr>
      <w:tr w:rsidR="006D217C" w14:paraId="72A3D3EC" w14:textId="77777777" w:rsidTr="00BD32AD">
        <w:trPr>
          <w:trHeight w:val="132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77777777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77777777" w:rsidR="006D217C" w:rsidRDefault="006D217C" w:rsidP="006D217C">
            <w:pPr>
              <w:jc w:val="both"/>
            </w:pPr>
          </w:p>
        </w:tc>
      </w:tr>
      <w:tr w:rsidR="00703809" w14:paraId="4B94D5A5" w14:textId="77777777" w:rsidTr="00BD32AD">
        <w:trPr>
          <w:trHeight w:val="132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77777777" w:rsidR="00703809" w:rsidRDefault="00703809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77777777" w:rsidR="00703809" w:rsidRPr="00EE4FB0" w:rsidRDefault="00703809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7777777"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77777777" w:rsidR="00703809" w:rsidRDefault="00703809" w:rsidP="006D217C">
            <w:pPr>
              <w:jc w:val="both"/>
            </w:pPr>
          </w:p>
        </w:tc>
      </w:tr>
      <w:tr w:rsidR="006D217C" w14:paraId="53128261" w14:textId="77777777" w:rsidTr="00BD32AD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77777777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77777777" w:rsidR="006D217C" w:rsidRPr="00EE4FB0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77777777"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7777777" w:rsidR="006D217C" w:rsidRDefault="006D217C" w:rsidP="006D217C">
            <w:pPr>
              <w:jc w:val="both"/>
            </w:pPr>
          </w:p>
        </w:tc>
      </w:tr>
      <w:tr w:rsidR="006D217C" w14:paraId="4DDBEF00" w14:textId="77777777" w:rsidTr="00BD32AD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77777777" w:rsidR="006D217C" w:rsidRDefault="006D217C" w:rsidP="0031000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77777777" w:rsidR="006D217C" w:rsidRDefault="006D217C" w:rsidP="0031000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77777777"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77777777" w:rsidR="006D217C" w:rsidRDefault="006D217C" w:rsidP="006D217C">
            <w:pPr>
              <w:jc w:val="both"/>
            </w:pPr>
          </w:p>
        </w:tc>
      </w:tr>
    </w:tbl>
    <w:p w14:paraId="683ABEE9" w14:textId="77777777" w:rsidR="006D217C" w:rsidRPr="00BD32AD" w:rsidRDefault="2133FE0F" w:rsidP="005D3094">
      <w:pPr>
        <w:pStyle w:val="Ttulo2"/>
        <w:tabs>
          <w:tab w:val="clear" w:pos="718"/>
          <w:tab w:val="num" w:pos="709"/>
        </w:tabs>
        <w:ind w:left="709" w:hanging="425"/>
        <w:rPr>
          <w:i w:val="0"/>
        </w:rPr>
      </w:pPr>
      <w:bookmarkStart w:id="3" w:name="_Toc328401233"/>
      <w:r w:rsidRPr="00BD32AD">
        <w:rPr>
          <w:i w:val="0"/>
        </w:rPr>
        <w:t>Roles</w:t>
      </w:r>
      <w:bookmarkEnd w:id="3"/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 w14:paraId="131D31CB" w14:textId="77777777" w:rsidTr="00BD32AD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60AC78E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8F5E72F" w14:textId="77777777" w:rsidR="00F86F36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Nombre</w:t>
            </w:r>
          </w:p>
        </w:tc>
      </w:tr>
      <w:tr w:rsidR="00F86F36" w14:paraId="0562CB0E" w14:textId="77777777" w:rsidTr="00BD32AD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07A53D31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F86F36" w:rsidRDefault="00F86F36" w:rsidP="0031000A"/>
        </w:tc>
      </w:tr>
      <w:tr w:rsidR="00F86F36" w14:paraId="6D98A12B" w14:textId="77777777" w:rsidTr="00BD32AD">
        <w:trPr>
          <w:trHeight w:val="172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DB82" w14:textId="77777777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F86F36" w:rsidRDefault="00F86F36" w:rsidP="0031000A"/>
        </w:tc>
      </w:tr>
      <w:tr w:rsidR="00F86F36" w14:paraId="110FFD37" w14:textId="77777777" w:rsidTr="00BD32AD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77777777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77777777" w:rsidR="00F86F36" w:rsidRDefault="00F86F36" w:rsidP="0031000A"/>
        </w:tc>
      </w:tr>
      <w:tr w:rsidR="00F86F36" w14:paraId="1F72F646" w14:textId="77777777" w:rsidTr="00BD32AD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77777777" w:rsidR="00F86F36" w:rsidRDefault="00F86F36" w:rsidP="0031000A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77777777" w:rsidR="00F86F36" w:rsidRDefault="00F86F36" w:rsidP="0031000A"/>
        </w:tc>
      </w:tr>
      <w:tr w:rsidR="00F86F36" w14:paraId="6BB9E253" w14:textId="77777777" w:rsidTr="00BD32AD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77777777" w:rsidR="00F86F36" w:rsidRDefault="00F86F36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77777777" w:rsidR="00F86F36" w:rsidRDefault="00F86F36" w:rsidP="0031000A"/>
        </w:tc>
      </w:tr>
    </w:tbl>
    <w:p w14:paraId="0CD632F2" w14:textId="77777777" w:rsidR="006760F4" w:rsidRPr="00BD32AD" w:rsidRDefault="2133FE0F" w:rsidP="005D3094">
      <w:pPr>
        <w:pStyle w:val="Ttulo2"/>
        <w:tabs>
          <w:tab w:val="clear" w:pos="718"/>
          <w:tab w:val="num" w:pos="709"/>
        </w:tabs>
        <w:ind w:left="709" w:hanging="425"/>
        <w:rPr>
          <w:i w:val="0"/>
        </w:rPr>
      </w:pPr>
      <w:bookmarkStart w:id="4" w:name="_Toc328401234"/>
      <w:bookmarkStart w:id="5" w:name="OLE_LINK1"/>
      <w:r w:rsidRPr="00BD32AD">
        <w:rPr>
          <w:i w:val="0"/>
        </w:rPr>
        <w:t>Reglas de funcionamiento del equipo y compromisos globales</w:t>
      </w:r>
      <w:bookmarkEnd w:id="4"/>
    </w:p>
    <w:p w14:paraId="2F3B0CCA" w14:textId="77777777" w:rsidR="0082150E" w:rsidRDefault="2133FE0F" w:rsidP="00BD32AD">
      <w:pPr>
        <w:pStyle w:val="Ttulo3"/>
        <w:tabs>
          <w:tab w:val="clear" w:pos="720"/>
          <w:tab w:val="num" w:pos="1134"/>
        </w:tabs>
        <w:ind w:left="1134"/>
        <w:rPr>
          <w:lang w:val="es-MX"/>
        </w:rPr>
      </w:pPr>
      <w:bookmarkStart w:id="6" w:name="_Toc328401235"/>
      <w:bookmarkEnd w:id="5"/>
      <w:r w:rsidRPr="2133FE0F">
        <w:rPr>
          <w:lang w:val="es-MX"/>
        </w:rPr>
        <w:t>Reuniones</w:t>
      </w:r>
      <w:bookmarkEnd w:id="6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2136"/>
        <w:gridCol w:w="931"/>
        <w:gridCol w:w="886"/>
        <w:gridCol w:w="825"/>
        <w:gridCol w:w="2258"/>
      </w:tblGrid>
      <w:tr w:rsidR="0082150E" w:rsidRPr="00390F37" w14:paraId="3CB32E5B" w14:textId="77777777" w:rsidTr="00BD32AD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444BE67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1DE2403" w14:textId="77777777" w:rsidR="0082150E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Asistentes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F05753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Día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DE06557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20FE1EEE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Inicial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73149CE" w14:textId="77777777" w:rsidR="00861EFD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Hora </w:t>
            </w:r>
          </w:p>
          <w:p w14:paraId="71F69D33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Final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B090D3F" w14:textId="77777777" w:rsidR="0082150E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Lugar</w:t>
            </w:r>
          </w:p>
        </w:tc>
      </w:tr>
      <w:tr w:rsidR="0082150E" w14:paraId="07547A01" w14:textId="77777777" w:rsidTr="00BD32AD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77777777" w:rsidR="0082150E" w:rsidRDefault="0082150E" w:rsidP="002877CE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9315" w14:textId="77777777" w:rsidR="0082150E" w:rsidRDefault="0082150E" w:rsidP="002877CE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77777777" w:rsidR="0082150E" w:rsidRDefault="0082150E" w:rsidP="002877CE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E20" w14:textId="77777777" w:rsidR="0082150E" w:rsidRDefault="0082150E" w:rsidP="0082150E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E56" w14:textId="77777777" w:rsidR="0082150E" w:rsidRDefault="0082150E" w:rsidP="0082150E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1BC" w14:textId="77777777" w:rsidR="0082150E" w:rsidRDefault="0082150E" w:rsidP="002877CE"/>
        </w:tc>
      </w:tr>
      <w:tr w:rsidR="00AB556C" w14:paraId="144A5D23" w14:textId="77777777" w:rsidTr="00BD32AD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10EB" w14:textId="77777777" w:rsidR="00AB556C" w:rsidRDefault="00AB556C" w:rsidP="002877CE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5D2" w14:textId="77777777" w:rsidR="00AB556C" w:rsidRPr="002D27E8" w:rsidRDefault="00AB556C" w:rsidP="002877CE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77777777" w:rsidR="00AB556C" w:rsidRDefault="00AB556C" w:rsidP="002877CE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B86" w14:textId="77777777" w:rsidR="00AB556C" w:rsidRDefault="00AB556C" w:rsidP="0082150E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77777777" w:rsidR="00AB556C" w:rsidRDefault="00AB556C" w:rsidP="0082150E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D66" w14:textId="77777777" w:rsidR="00AB556C" w:rsidRDefault="00AB556C" w:rsidP="002877CE"/>
        </w:tc>
      </w:tr>
      <w:tr w:rsidR="00AB556C" w14:paraId="61829076" w14:textId="77777777" w:rsidTr="00BD32AD">
        <w:trPr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77777777" w:rsidR="00AB556C" w:rsidRDefault="00AB556C" w:rsidP="009104D9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7777777" w:rsidR="00AB556C" w:rsidRDefault="00AB556C" w:rsidP="009104D9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5B7" w14:textId="77777777" w:rsidR="00AB556C" w:rsidRDefault="00AB556C" w:rsidP="009104D9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AB556C" w:rsidRDefault="00AB556C" w:rsidP="009104D9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77777777" w:rsidR="00AB556C" w:rsidRDefault="00AB556C" w:rsidP="009104D9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77777777" w:rsidR="00AB556C" w:rsidRDefault="00AB556C" w:rsidP="009104D9"/>
        </w:tc>
      </w:tr>
      <w:tr w:rsidR="00072E0D" w14:paraId="02F2C34E" w14:textId="77777777" w:rsidTr="00BD32AD">
        <w:trPr>
          <w:trHeight w:val="172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4E5D" w14:textId="77777777" w:rsidR="00072E0D" w:rsidRDefault="00072E0D" w:rsidP="00072E0D"/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77777777" w:rsidR="00072E0D" w:rsidRDefault="00072E0D" w:rsidP="00072E0D"/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072E0D" w:rsidRDefault="00072E0D" w:rsidP="00072E0D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DBDC" w14:textId="77777777" w:rsidR="00072E0D" w:rsidRDefault="00072E0D" w:rsidP="00072E0D">
            <w:pPr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0D3C" w14:textId="77777777" w:rsidR="00072E0D" w:rsidRDefault="00072E0D" w:rsidP="00072E0D">
            <w:pPr>
              <w:jc w:val="center"/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245A" w14:textId="77777777" w:rsidR="00072E0D" w:rsidRDefault="00072E0D" w:rsidP="00072E0D"/>
        </w:tc>
      </w:tr>
    </w:tbl>
    <w:p w14:paraId="3A5F6224" w14:textId="77777777" w:rsidR="0082150E" w:rsidRPr="0082150E" w:rsidRDefault="2133FE0F" w:rsidP="2133FE0F">
      <w:pPr>
        <w:jc w:val="both"/>
        <w:rPr>
          <w:rFonts w:cs="Arial"/>
          <w:lang w:val="es-MX"/>
        </w:rPr>
      </w:pPr>
      <w:r w:rsidRPr="2133FE0F">
        <w:rPr>
          <w:rFonts w:cs="Arial"/>
          <w:lang w:val="es-MX"/>
        </w:rPr>
        <w:t>Las reuniones extraordinarias serán acordadas previamente por decisión del equipo de trabajo.</w:t>
      </w:r>
    </w:p>
    <w:p w14:paraId="63B22471" w14:textId="77777777" w:rsidR="0083314A" w:rsidRDefault="2133FE0F" w:rsidP="00BD32AD">
      <w:pPr>
        <w:pStyle w:val="Ttulo3"/>
        <w:tabs>
          <w:tab w:val="clear" w:pos="720"/>
          <w:tab w:val="num" w:pos="1134"/>
        </w:tabs>
        <w:ind w:left="1134"/>
        <w:rPr>
          <w:lang w:val="es-MX"/>
        </w:rPr>
      </w:pPr>
      <w:bookmarkStart w:id="7" w:name="_Toc328401236"/>
      <w:r w:rsidRPr="2133FE0F">
        <w:rPr>
          <w:lang w:val="es-MX"/>
        </w:rPr>
        <w:t>Medios de comunicación</w:t>
      </w:r>
      <w:bookmarkEnd w:id="7"/>
    </w:p>
    <w:p w14:paraId="1231BE67" w14:textId="77777777" w:rsidR="0083314A" w:rsidRDefault="0083314A" w:rsidP="005D3094">
      <w:pPr>
        <w:ind w:left="1276"/>
        <w:jc w:val="both"/>
        <w:rPr>
          <w:rFonts w:cs="Arial"/>
          <w:lang w:val="es-MX"/>
        </w:rPr>
      </w:pPr>
    </w:p>
    <w:p w14:paraId="36FEB5B0" w14:textId="77777777" w:rsidR="00703809" w:rsidRDefault="00703809" w:rsidP="005D3094">
      <w:pPr>
        <w:ind w:left="1276"/>
        <w:jc w:val="both"/>
        <w:rPr>
          <w:rFonts w:cs="Arial"/>
          <w:lang w:val="es-MX"/>
        </w:rPr>
      </w:pPr>
    </w:p>
    <w:p w14:paraId="196260C9" w14:textId="77777777" w:rsidR="00104827" w:rsidRDefault="2133FE0F" w:rsidP="00BD32AD">
      <w:pPr>
        <w:pStyle w:val="Ttulo3"/>
        <w:tabs>
          <w:tab w:val="clear" w:pos="720"/>
          <w:tab w:val="num" w:pos="1134"/>
        </w:tabs>
        <w:ind w:left="1134"/>
        <w:rPr>
          <w:lang w:val="es-MX"/>
        </w:rPr>
      </w:pPr>
      <w:bookmarkStart w:id="8" w:name="_Toc328401237"/>
      <w:r w:rsidRPr="2133FE0F">
        <w:rPr>
          <w:lang w:val="es-MX"/>
        </w:rPr>
        <w:t>Ciclo de entregas</w:t>
      </w:r>
      <w:bookmarkEnd w:id="8"/>
    </w:p>
    <w:p w14:paraId="30D7AA69" w14:textId="77777777" w:rsidR="00703809" w:rsidRDefault="00703809" w:rsidP="005D3094">
      <w:pPr>
        <w:ind w:left="1276"/>
        <w:rPr>
          <w:lang w:val="es-MX"/>
        </w:rPr>
      </w:pPr>
    </w:p>
    <w:p w14:paraId="7196D064" w14:textId="77777777" w:rsidR="00703809" w:rsidRPr="00703809" w:rsidRDefault="00703809" w:rsidP="005D3094">
      <w:pPr>
        <w:ind w:left="1276"/>
        <w:rPr>
          <w:lang w:val="es-MX"/>
        </w:rPr>
      </w:pPr>
    </w:p>
    <w:p w14:paraId="66C216F8" w14:textId="77777777" w:rsidR="0083314A" w:rsidRDefault="2133FE0F" w:rsidP="00BD32AD">
      <w:pPr>
        <w:pStyle w:val="Ttulo3"/>
        <w:tabs>
          <w:tab w:val="clear" w:pos="720"/>
          <w:tab w:val="num" w:pos="1134"/>
        </w:tabs>
        <w:ind w:left="1134"/>
        <w:rPr>
          <w:lang w:val="es-MX"/>
        </w:rPr>
      </w:pPr>
      <w:bookmarkStart w:id="9" w:name="_Toc328401238"/>
      <w:r w:rsidRPr="2133FE0F">
        <w:rPr>
          <w:lang w:val="es-MX"/>
        </w:rPr>
        <w:lastRenderedPageBreak/>
        <w:t>Mecanismos de toma de decisiones</w:t>
      </w:r>
      <w:bookmarkEnd w:id="9"/>
    </w:p>
    <w:p w14:paraId="34FF1C98" w14:textId="77777777" w:rsidR="00703809" w:rsidRDefault="00703809" w:rsidP="005D3094">
      <w:pPr>
        <w:tabs>
          <w:tab w:val="num" w:pos="1276"/>
        </w:tabs>
        <w:ind w:left="1276"/>
        <w:rPr>
          <w:lang w:val="es-MX"/>
        </w:rPr>
      </w:pPr>
    </w:p>
    <w:p w14:paraId="6D072C0D" w14:textId="77777777" w:rsidR="00703809" w:rsidRPr="00703809" w:rsidRDefault="00703809" w:rsidP="005D3094">
      <w:pPr>
        <w:tabs>
          <w:tab w:val="num" w:pos="1276"/>
        </w:tabs>
        <w:ind w:left="1276"/>
        <w:rPr>
          <w:lang w:val="es-MX"/>
        </w:rPr>
      </w:pPr>
    </w:p>
    <w:p w14:paraId="0168E1D2" w14:textId="77777777" w:rsidR="00AC0D2A" w:rsidRPr="00D70D57" w:rsidRDefault="2133FE0F" w:rsidP="00BD32AD">
      <w:pPr>
        <w:pStyle w:val="Ttulo3"/>
        <w:tabs>
          <w:tab w:val="clear" w:pos="720"/>
          <w:tab w:val="num" w:pos="1134"/>
        </w:tabs>
        <w:ind w:left="1134"/>
        <w:rPr>
          <w:rFonts w:cs="Arial"/>
        </w:rPr>
      </w:pPr>
      <w:bookmarkStart w:id="10" w:name="_Toc328401239"/>
      <w:r w:rsidRPr="2133FE0F">
        <w:rPr>
          <w:lang w:val="es-MX"/>
        </w:rPr>
        <w:t>S</w:t>
      </w:r>
      <w:r w:rsidRPr="2133FE0F">
        <w:rPr>
          <w:rFonts w:cs="Arial"/>
          <w:lang w:val="es-MX"/>
        </w:rPr>
        <w:t>olución de conflictos</w:t>
      </w:r>
      <w:bookmarkEnd w:id="10"/>
    </w:p>
    <w:p w14:paraId="48A21919" w14:textId="77777777" w:rsidR="00AC0D2A" w:rsidRDefault="00AC0D2A" w:rsidP="005D3094">
      <w:pPr>
        <w:tabs>
          <w:tab w:val="num" w:pos="1276"/>
        </w:tabs>
        <w:ind w:left="1276"/>
        <w:jc w:val="both"/>
        <w:rPr>
          <w:rFonts w:cs="Arial"/>
          <w:lang w:val="es-MX"/>
        </w:rPr>
      </w:pPr>
    </w:p>
    <w:p w14:paraId="6BD18F9B" w14:textId="77777777" w:rsidR="00703809" w:rsidRPr="00D70D57" w:rsidRDefault="00703809" w:rsidP="005D3094">
      <w:pPr>
        <w:tabs>
          <w:tab w:val="num" w:pos="1276"/>
        </w:tabs>
        <w:ind w:left="1276"/>
        <w:jc w:val="both"/>
        <w:rPr>
          <w:rFonts w:cs="Arial"/>
        </w:rPr>
      </w:pPr>
    </w:p>
    <w:p w14:paraId="095F47C4" w14:textId="77777777" w:rsidR="0083314A" w:rsidRDefault="2133FE0F" w:rsidP="00BD32AD">
      <w:pPr>
        <w:pStyle w:val="Ttulo3"/>
        <w:tabs>
          <w:tab w:val="clear" w:pos="720"/>
          <w:tab w:val="num" w:pos="1134"/>
        </w:tabs>
        <w:ind w:left="1134"/>
        <w:rPr>
          <w:rFonts w:cs="Arial"/>
          <w:lang w:val="es-MX"/>
        </w:rPr>
      </w:pPr>
      <w:bookmarkStart w:id="11" w:name="_Toc328401240"/>
      <w:r w:rsidRPr="2133FE0F">
        <w:rPr>
          <w:rFonts w:cs="Arial"/>
          <w:lang w:val="es-MX"/>
        </w:rPr>
        <w:t>Compromisos</w:t>
      </w:r>
      <w:bookmarkEnd w:id="11"/>
    </w:p>
    <w:p w14:paraId="225AAEA8" w14:textId="77777777" w:rsidR="00BD32AD" w:rsidRDefault="00BD32AD" w:rsidP="005D3094">
      <w:pPr>
        <w:ind w:left="1276"/>
        <w:rPr>
          <w:lang w:val="es-MX"/>
        </w:rPr>
      </w:pPr>
    </w:p>
    <w:p w14:paraId="0BEB2F50" w14:textId="77777777" w:rsidR="00BD32AD" w:rsidRDefault="00BD32AD" w:rsidP="005D3094">
      <w:pPr>
        <w:ind w:left="1276"/>
        <w:jc w:val="right"/>
        <w:rPr>
          <w:lang w:val="es-MX"/>
        </w:rPr>
      </w:pPr>
    </w:p>
    <w:p w14:paraId="5882C017" w14:textId="77777777" w:rsidR="00BD32AD" w:rsidRDefault="00BD32AD" w:rsidP="005D3094">
      <w:pPr>
        <w:ind w:left="1276"/>
        <w:rPr>
          <w:lang w:val="es-MX"/>
        </w:rPr>
      </w:pPr>
    </w:p>
    <w:p w14:paraId="2B101CC1" w14:textId="77777777" w:rsidR="00BD32AD" w:rsidRPr="00BD32AD" w:rsidRDefault="00BD32AD" w:rsidP="005D3094">
      <w:pPr>
        <w:ind w:left="1276"/>
        <w:rPr>
          <w:lang w:val="es-MX"/>
        </w:rPr>
      </w:pPr>
    </w:p>
    <w:p w14:paraId="3556538C" w14:textId="77777777" w:rsidR="00845EBB" w:rsidRPr="005D3094" w:rsidRDefault="2133FE0F" w:rsidP="005D3094">
      <w:pPr>
        <w:pStyle w:val="Ttulo2"/>
        <w:tabs>
          <w:tab w:val="clear" w:pos="718"/>
          <w:tab w:val="num" w:pos="709"/>
        </w:tabs>
        <w:ind w:left="709" w:hanging="425"/>
        <w:rPr>
          <w:i w:val="0"/>
        </w:rPr>
      </w:pPr>
      <w:bookmarkStart w:id="12" w:name="_Toc328401241"/>
      <w:r w:rsidRPr="005D3094">
        <w:rPr>
          <w:i w:val="0"/>
        </w:rPr>
        <w:t>Disponibilidad de los participantes</w:t>
      </w:r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1392"/>
        <w:gridCol w:w="1703"/>
        <w:gridCol w:w="2010"/>
      </w:tblGrid>
      <w:tr w:rsidR="00AB556C" w14:paraId="5D00B115" w14:textId="77777777" w:rsidTr="005D3094">
        <w:trPr>
          <w:trHeight w:val="502"/>
          <w:jc w:val="center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DA91496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Integrante</w:t>
            </w: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74A34E1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Horario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EBB61BC" w14:textId="77777777" w:rsidR="0066522A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 xml:space="preserve">Disponibilidad </w:t>
            </w:r>
          </w:p>
          <w:p w14:paraId="002D6F52" w14:textId="77777777" w:rsidR="00AB556C" w:rsidRPr="00390F37" w:rsidRDefault="2133FE0F" w:rsidP="2133FE0F">
            <w:pPr>
              <w:jc w:val="center"/>
              <w:rPr>
                <w:b/>
                <w:bCs/>
                <w:sz w:val="22"/>
                <w:szCs w:val="22"/>
              </w:rPr>
            </w:pPr>
            <w:r w:rsidRPr="2133FE0F">
              <w:rPr>
                <w:b/>
                <w:bCs/>
                <w:sz w:val="22"/>
                <w:szCs w:val="22"/>
              </w:rPr>
              <w:t>Horas</w:t>
            </w:r>
          </w:p>
        </w:tc>
      </w:tr>
      <w:tr w:rsidR="008630D8" w14:paraId="238601FE" w14:textId="77777777" w:rsidTr="005D3094">
        <w:trPr>
          <w:trHeight w:val="1374"/>
          <w:jc w:val="center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BC7" w14:textId="77777777" w:rsidR="008630D8" w:rsidRDefault="008630D8" w:rsidP="009104D9"/>
          <w:p w14:paraId="5B08B5D1" w14:textId="77777777" w:rsidR="00703809" w:rsidRDefault="00703809" w:rsidP="009104D9"/>
          <w:p w14:paraId="16DEB4AB" w14:textId="77777777" w:rsidR="00703809" w:rsidRDefault="00703809" w:rsidP="009104D9"/>
          <w:p w14:paraId="0AD9C6F4" w14:textId="77777777" w:rsidR="00703809" w:rsidRDefault="00703809" w:rsidP="009104D9"/>
          <w:p w14:paraId="4B1F511A" w14:textId="77777777" w:rsidR="00703809" w:rsidRDefault="00703809" w:rsidP="009104D9"/>
          <w:p w14:paraId="65F9C3DC" w14:textId="77777777" w:rsidR="00703809" w:rsidRPr="008630D8" w:rsidRDefault="00703809" w:rsidP="009104D9"/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141B" w14:textId="77777777" w:rsidR="00DF3029" w:rsidRDefault="00DF3029" w:rsidP="00D8536F">
            <w:pPr>
              <w:jc w:val="both"/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1409" w14:textId="77777777" w:rsidR="008630D8" w:rsidRDefault="008630D8" w:rsidP="00C8183F">
            <w:pPr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8630D8" w:rsidRDefault="008630D8" w:rsidP="000A30FD">
            <w:pPr>
              <w:jc w:val="center"/>
            </w:pPr>
          </w:p>
        </w:tc>
      </w:tr>
      <w:tr w:rsidR="007C71FD" w14:paraId="664355AD" w14:textId="77777777" w:rsidTr="005D3094">
        <w:trPr>
          <w:trHeight w:val="1374"/>
          <w:jc w:val="center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5116" w14:textId="77777777" w:rsidR="007C71FD" w:rsidRDefault="007C71FD" w:rsidP="0087353F"/>
          <w:p w14:paraId="7DF4E37C" w14:textId="77777777" w:rsidR="00703809" w:rsidRDefault="00703809" w:rsidP="0087353F"/>
          <w:p w14:paraId="44FB30F8" w14:textId="77777777" w:rsidR="00703809" w:rsidRDefault="00703809" w:rsidP="0087353F"/>
          <w:p w14:paraId="1DA6542E" w14:textId="77777777" w:rsidR="00703809" w:rsidRDefault="00703809" w:rsidP="0087353F"/>
          <w:p w14:paraId="3041E394" w14:textId="77777777" w:rsidR="00703809" w:rsidRDefault="00703809" w:rsidP="0087353F"/>
          <w:p w14:paraId="722B00AE" w14:textId="77777777" w:rsidR="00703809" w:rsidRPr="0049187F" w:rsidRDefault="00703809" w:rsidP="0087353F"/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D796" w14:textId="77777777" w:rsidR="007C71FD" w:rsidRDefault="007C71FD" w:rsidP="0087353F">
            <w:pPr>
              <w:jc w:val="both"/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31B3" w14:textId="77777777" w:rsidR="007C71FD" w:rsidRDefault="007C71FD" w:rsidP="0087353F">
            <w:pPr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1D2A" w14:textId="77777777" w:rsidR="007C71FD" w:rsidRDefault="007C71FD" w:rsidP="000A30FD">
            <w:pPr>
              <w:jc w:val="center"/>
            </w:pPr>
          </w:p>
        </w:tc>
      </w:tr>
      <w:tr w:rsidR="007C71FD" w14:paraId="31126E5D" w14:textId="77777777" w:rsidTr="005D3094">
        <w:trPr>
          <w:trHeight w:val="1387"/>
          <w:jc w:val="center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03A5" w14:textId="77777777" w:rsidR="007C71FD" w:rsidRDefault="007C71FD" w:rsidP="009104D9"/>
          <w:p w14:paraId="62431CDC" w14:textId="77777777" w:rsidR="00703809" w:rsidRDefault="00703809" w:rsidP="009104D9"/>
          <w:p w14:paraId="49E398E2" w14:textId="77777777" w:rsidR="00703809" w:rsidRDefault="00703809" w:rsidP="009104D9"/>
          <w:p w14:paraId="16287F21" w14:textId="77777777" w:rsidR="00703809" w:rsidRDefault="00703809" w:rsidP="009104D9"/>
          <w:p w14:paraId="5BE93A62" w14:textId="77777777" w:rsidR="00703809" w:rsidRDefault="00703809" w:rsidP="009104D9"/>
          <w:p w14:paraId="384BA73E" w14:textId="77777777" w:rsidR="00703809" w:rsidRDefault="00703809" w:rsidP="009104D9"/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F2EB" w14:textId="77777777" w:rsidR="00625533" w:rsidRDefault="00625533" w:rsidP="009104D9">
            <w:pPr>
              <w:jc w:val="both"/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F5C7" w14:textId="77777777" w:rsidR="00625533" w:rsidRDefault="00625533" w:rsidP="00552CBE">
            <w:pPr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20A7" w14:textId="77777777" w:rsidR="007C71FD" w:rsidRDefault="007C71FD" w:rsidP="000A30FD">
            <w:pPr>
              <w:jc w:val="center"/>
            </w:pPr>
          </w:p>
        </w:tc>
      </w:tr>
      <w:tr w:rsidR="007C71FD" w14:paraId="1D7B270A" w14:textId="77777777" w:rsidTr="005D3094">
        <w:trPr>
          <w:trHeight w:val="1149"/>
          <w:jc w:val="center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4CB7" w14:textId="77777777" w:rsidR="007C71FD" w:rsidRDefault="007C71FD" w:rsidP="0087353F"/>
          <w:p w14:paraId="06971CD3" w14:textId="77777777" w:rsidR="00703809" w:rsidRDefault="00703809" w:rsidP="0087353F"/>
          <w:p w14:paraId="2A1F701D" w14:textId="77777777" w:rsidR="00703809" w:rsidRDefault="00703809" w:rsidP="0087353F"/>
          <w:p w14:paraId="03EFCA41" w14:textId="77777777" w:rsidR="00703809" w:rsidRDefault="00703809" w:rsidP="0087353F"/>
          <w:p w14:paraId="5F96A722" w14:textId="77777777" w:rsidR="00703809" w:rsidRDefault="00703809" w:rsidP="0087353F"/>
          <w:p w14:paraId="5B95CD12" w14:textId="77777777" w:rsidR="00703809" w:rsidRDefault="00703809" w:rsidP="0087353F"/>
          <w:p w14:paraId="5220BBB2" w14:textId="77777777" w:rsidR="00703809" w:rsidRPr="00B603F5" w:rsidRDefault="00703809" w:rsidP="0087353F"/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595B" w14:textId="77777777" w:rsidR="007C71FD" w:rsidRDefault="007C71FD" w:rsidP="0087353F">
            <w:pPr>
              <w:jc w:val="both"/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8D39" w14:textId="77777777" w:rsidR="00BA70FB" w:rsidRDefault="00BA70FB" w:rsidP="00BA70FB">
            <w:pPr>
              <w:jc w:val="center"/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05EE" w14:textId="77777777" w:rsidR="007C71FD" w:rsidRDefault="007C71FD" w:rsidP="000A30FD">
            <w:pPr>
              <w:jc w:val="center"/>
            </w:pPr>
          </w:p>
        </w:tc>
      </w:tr>
    </w:tbl>
    <w:p w14:paraId="2FC17F8B" w14:textId="77777777" w:rsidR="00BA70FB" w:rsidRDefault="00BA70FB" w:rsidP="00470428"/>
    <w:p w14:paraId="024AAE2C" w14:textId="77777777" w:rsidR="00080306" w:rsidRDefault="2133FE0F" w:rsidP="00D1040A">
      <w:pPr>
        <w:pStyle w:val="Ttulo1"/>
      </w:pPr>
      <w:bookmarkStart w:id="13" w:name="_Toc328401242"/>
      <w:r>
        <w:t>Objetivos</w:t>
      </w:r>
      <w:bookmarkEnd w:id="13"/>
    </w:p>
    <w:p w14:paraId="150573DD" w14:textId="77777777" w:rsidR="00F024E5" w:rsidRPr="00FD300F" w:rsidRDefault="2133FE0F" w:rsidP="005D3094">
      <w:pPr>
        <w:pStyle w:val="Ttulo2"/>
        <w:tabs>
          <w:tab w:val="clear" w:pos="718"/>
          <w:tab w:val="num" w:pos="709"/>
        </w:tabs>
        <w:ind w:left="709" w:hanging="425"/>
      </w:pPr>
      <w:bookmarkStart w:id="14" w:name="_Toc328401243"/>
      <w:r>
        <w:t>Objetivos del equipo</w:t>
      </w:r>
      <w:bookmarkEnd w:id="14"/>
    </w:p>
    <w:p w14:paraId="0A4F7224" w14:textId="77777777" w:rsidR="00F024E5" w:rsidRPr="00FD300F" w:rsidRDefault="00F024E5" w:rsidP="005D3094">
      <w:pPr>
        <w:tabs>
          <w:tab w:val="num" w:pos="1134"/>
        </w:tabs>
        <w:spacing w:after="60"/>
        <w:ind w:left="1134" w:hanging="425"/>
        <w:jc w:val="both"/>
        <w:outlineLvl w:val="1"/>
        <w:rPr>
          <w:rFonts w:cs="Arial"/>
          <w:b/>
          <w:sz w:val="18"/>
          <w:szCs w:val="18"/>
        </w:rPr>
      </w:pPr>
    </w:p>
    <w:p w14:paraId="0A6959E7" w14:textId="49C33030" w:rsidR="00703809" w:rsidRDefault="2133FE0F" w:rsidP="005D3094">
      <w:pPr>
        <w:tabs>
          <w:tab w:val="num" w:pos="1134"/>
        </w:tabs>
        <w:ind w:left="1134" w:hanging="425"/>
        <w:jc w:val="both"/>
      </w:pPr>
      <w:r>
        <w:t>Objetivo:</w:t>
      </w:r>
    </w:p>
    <w:p w14:paraId="1C85267E" w14:textId="55C04F5E" w:rsidR="00D84D66" w:rsidRPr="00703809" w:rsidRDefault="2133FE0F" w:rsidP="005D3094">
      <w:pPr>
        <w:numPr>
          <w:ilvl w:val="0"/>
          <w:numId w:val="5"/>
        </w:numPr>
        <w:tabs>
          <w:tab w:val="clear" w:pos="360"/>
          <w:tab w:val="num" w:pos="851"/>
          <w:tab w:val="num" w:pos="1134"/>
        </w:tabs>
        <w:ind w:left="1134" w:hanging="142"/>
        <w:jc w:val="both"/>
      </w:pPr>
      <w:r w:rsidRPr="2133FE0F">
        <w:rPr>
          <w:rFonts w:cs="Arial"/>
        </w:rPr>
        <w:t>Métrica</w:t>
      </w:r>
      <w:r w:rsidR="005D3094">
        <w:rPr>
          <w:rFonts w:cs="Arial"/>
        </w:rPr>
        <w:t>:</w:t>
      </w:r>
      <w:r w:rsidRPr="2133FE0F">
        <w:rPr>
          <w:rFonts w:cs="Arial"/>
        </w:rPr>
        <w:t xml:space="preserve"> </w:t>
      </w:r>
    </w:p>
    <w:p w14:paraId="5AE48A43" w14:textId="77777777" w:rsidR="00703809" w:rsidRDefault="00703809" w:rsidP="005D3094">
      <w:pPr>
        <w:tabs>
          <w:tab w:val="num" w:pos="1134"/>
        </w:tabs>
        <w:ind w:left="1134" w:hanging="425"/>
        <w:jc w:val="both"/>
      </w:pPr>
    </w:p>
    <w:p w14:paraId="100C5B58" w14:textId="577E3373" w:rsidR="00703809" w:rsidRDefault="005D3094" w:rsidP="005D3094">
      <w:pPr>
        <w:tabs>
          <w:tab w:val="num" w:pos="1134"/>
        </w:tabs>
        <w:ind w:left="1134" w:hanging="425"/>
        <w:jc w:val="both"/>
      </w:pPr>
      <w:r>
        <w:t>Objetivo</w:t>
      </w:r>
    </w:p>
    <w:p w14:paraId="12B032C6" w14:textId="4DB1BA84" w:rsidR="00703809" w:rsidRPr="00703809" w:rsidRDefault="2133FE0F" w:rsidP="005D3094">
      <w:pPr>
        <w:numPr>
          <w:ilvl w:val="0"/>
          <w:numId w:val="5"/>
        </w:numPr>
        <w:tabs>
          <w:tab w:val="num" w:pos="1134"/>
        </w:tabs>
        <w:ind w:left="1134" w:hanging="142"/>
        <w:jc w:val="both"/>
      </w:pPr>
      <w:r w:rsidRPr="2133FE0F">
        <w:rPr>
          <w:rFonts w:cs="Arial"/>
        </w:rPr>
        <w:t>Métrica</w:t>
      </w:r>
      <w:r w:rsidR="005D3094">
        <w:rPr>
          <w:rFonts w:cs="Arial"/>
        </w:rPr>
        <w:t>:</w:t>
      </w:r>
      <w:r w:rsidRPr="2133FE0F">
        <w:rPr>
          <w:rFonts w:cs="Arial"/>
        </w:rPr>
        <w:t xml:space="preserve"> </w:t>
      </w:r>
    </w:p>
    <w:p w14:paraId="5095C967" w14:textId="77777777" w:rsidR="00F024E5" w:rsidRPr="00FD300F" w:rsidRDefault="2133FE0F" w:rsidP="005D3094">
      <w:pPr>
        <w:pStyle w:val="Ttulo2"/>
        <w:tabs>
          <w:tab w:val="clear" w:pos="718"/>
          <w:tab w:val="num" w:pos="709"/>
        </w:tabs>
        <w:ind w:left="709" w:hanging="425"/>
      </w:pPr>
      <w:bookmarkStart w:id="15" w:name="_Toc328401244"/>
      <w:r>
        <w:t>Objetivos de los miembros del equipo</w:t>
      </w:r>
      <w:bookmarkEnd w:id="15"/>
    </w:p>
    <w:p w14:paraId="50F40DEB" w14:textId="77777777" w:rsidR="00F024E5" w:rsidRPr="00D70D57" w:rsidRDefault="00F024E5" w:rsidP="005D3094">
      <w:pPr>
        <w:tabs>
          <w:tab w:val="num" w:pos="709"/>
        </w:tabs>
        <w:ind w:left="709" w:hanging="425"/>
      </w:pPr>
    </w:p>
    <w:p w14:paraId="25D8EF7E" w14:textId="77777777" w:rsidR="005D3094" w:rsidRDefault="2133FE0F" w:rsidP="005D3094">
      <w:pPr>
        <w:tabs>
          <w:tab w:val="num" w:pos="1134"/>
        </w:tabs>
        <w:ind w:left="1134" w:hanging="425"/>
        <w:jc w:val="both"/>
      </w:pPr>
      <w:r>
        <w:t>Objetivo:</w:t>
      </w:r>
    </w:p>
    <w:p w14:paraId="0471EE52" w14:textId="76A9051F" w:rsidR="00703809" w:rsidRPr="00703809" w:rsidRDefault="2133FE0F" w:rsidP="005D3094">
      <w:pPr>
        <w:pStyle w:val="Prrafodelista"/>
        <w:numPr>
          <w:ilvl w:val="0"/>
          <w:numId w:val="12"/>
        </w:numPr>
        <w:tabs>
          <w:tab w:val="num" w:pos="1134"/>
        </w:tabs>
        <w:ind w:left="1134" w:hanging="498"/>
        <w:jc w:val="both"/>
      </w:pPr>
      <w:r w:rsidRPr="005D3094">
        <w:rPr>
          <w:rFonts w:cs="Arial"/>
        </w:rPr>
        <w:t>Métrica</w:t>
      </w:r>
      <w:r w:rsidR="001D0DC6">
        <w:rPr>
          <w:rFonts w:cs="Arial"/>
        </w:rPr>
        <w:t>:</w:t>
      </w:r>
      <w:r w:rsidRPr="005D3094">
        <w:rPr>
          <w:rFonts w:cs="Arial"/>
        </w:rPr>
        <w:t xml:space="preserve"> </w:t>
      </w:r>
    </w:p>
    <w:p w14:paraId="77A52294" w14:textId="77777777" w:rsidR="00703809" w:rsidRDefault="00703809" w:rsidP="005D3094">
      <w:pPr>
        <w:tabs>
          <w:tab w:val="num" w:pos="1134"/>
        </w:tabs>
        <w:ind w:left="1134" w:hanging="425"/>
        <w:jc w:val="both"/>
        <w:rPr>
          <w:rFonts w:cs="Arial"/>
        </w:rPr>
      </w:pPr>
    </w:p>
    <w:p w14:paraId="608DEACE" w14:textId="158274C5" w:rsidR="00703809" w:rsidRDefault="2133FE0F" w:rsidP="005D3094">
      <w:pPr>
        <w:tabs>
          <w:tab w:val="num" w:pos="1134"/>
        </w:tabs>
        <w:ind w:left="1134" w:hanging="425"/>
        <w:jc w:val="both"/>
      </w:pPr>
      <w:r>
        <w:t>Objetivo:</w:t>
      </w:r>
    </w:p>
    <w:p w14:paraId="181F87B4" w14:textId="4D3666F4" w:rsidR="00703809" w:rsidRPr="00703809" w:rsidRDefault="2133FE0F" w:rsidP="005D3094">
      <w:pPr>
        <w:numPr>
          <w:ilvl w:val="0"/>
          <w:numId w:val="5"/>
        </w:numPr>
        <w:tabs>
          <w:tab w:val="num" w:pos="1134"/>
        </w:tabs>
        <w:ind w:left="1134" w:hanging="142"/>
        <w:jc w:val="both"/>
      </w:pPr>
      <w:r w:rsidRPr="2133FE0F">
        <w:rPr>
          <w:rFonts w:cs="Arial"/>
        </w:rPr>
        <w:t>Métrica</w:t>
      </w:r>
      <w:r w:rsidR="001D0DC6">
        <w:rPr>
          <w:rFonts w:cs="Arial"/>
        </w:rPr>
        <w:t>:</w:t>
      </w:r>
      <w:r w:rsidRPr="2133FE0F">
        <w:rPr>
          <w:rFonts w:cs="Arial"/>
        </w:rPr>
        <w:t xml:space="preserve"> </w:t>
      </w:r>
    </w:p>
    <w:p w14:paraId="007DCDA8" w14:textId="77777777" w:rsidR="00703809" w:rsidRPr="00703809" w:rsidRDefault="00703809" w:rsidP="005D3094">
      <w:pPr>
        <w:tabs>
          <w:tab w:val="num" w:pos="709"/>
        </w:tabs>
        <w:ind w:left="709" w:hanging="425"/>
        <w:jc w:val="both"/>
      </w:pPr>
    </w:p>
    <w:p w14:paraId="2AA3F567" w14:textId="77777777" w:rsidR="00F024E5" w:rsidRPr="00FD300F" w:rsidRDefault="1FC5056E" w:rsidP="005D3094">
      <w:pPr>
        <w:pStyle w:val="Ttulo2"/>
        <w:tabs>
          <w:tab w:val="clear" w:pos="718"/>
          <w:tab w:val="num" w:pos="709"/>
        </w:tabs>
        <w:ind w:left="709" w:hanging="425"/>
      </w:pPr>
      <w:bookmarkStart w:id="16" w:name="_Toc328401245"/>
      <w:r>
        <w:t>Objetivos de los roles</w:t>
      </w:r>
      <w:bookmarkEnd w:id="16"/>
    </w:p>
    <w:p w14:paraId="450EA2D7" w14:textId="5680DD1D" w:rsidR="00703809" w:rsidRDefault="1FC5056E" w:rsidP="001D0DC6">
      <w:pPr>
        <w:pStyle w:val="Ttulo3"/>
        <w:tabs>
          <w:tab w:val="clear" w:pos="720"/>
          <w:tab w:val="num" w:pos="1134"/>
        </w:tabs>
        <w:ind w:left="1134" w:hanging="708"/>
        <w:jc w:val="both"/>
      </w:pPr>
      <w:bookmarkStart w:id="17" w:name="_Toc328401246"/>
      <w:r w:rsidRPr="001D0DC6">
        <w:t>Líder</w:t>
      </w:r>
      <w:bookmarkEnd w:id="17"/>
    </w:p>
    <w:p w14:paraId="2BAC6FC9" w14:textId="2ACD094B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147B2D14" w14:textId="3B187FAC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>Métrica</w:t>
      </w:r>
      <w:r w:rsidR="001D0DC6">
        <w:rPr>
          <w:rFonts w:cs="Arial"/>
        </w:rPr>
        <w:t>:</w:t>
      </w:r>
      <w:r w:rsidRPr="1FC5056E">
        <w:rPr>
          <w:rFonts w:cs="Arial"/>
        </w:rPr>
        <w:t xml:space="preserve"> </w:t>
      </w:r>
    </w:p>
    <w:p w14:paraId="3DD355C9" w14:textId="77777777" w:rsidR="00703809" w:rsidRDefault="00703809" w:rsidP="001D0DC6">
      <w:pPr>
        <w:tabs>
          <w:tab w:val="num" w:pos="1134"/>
        </w:tabs>
        <w:ind w:left="1134"/>
        <w:jc w:val="both"/>
      </w:pPr>
    </w:p>
    <w:p w14:paraId="156A6281" w14:textId="36CA75F3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2B104245" w14:textId="35E6CBF1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>Métrica</w:t>
      </w:r>
      <w:r w:rsidR="001D0DC6">
        <w:rPr>
          <w:rFonts w:cs="Arial"/>
        </w:rPr>
        <w:t>:</w:t>
      </w:r>
      <w:r w:rsidRPr="1FC5056E">
        <w:rPr>
          <w:rFonts w:cs="Arial"/>
        </w:rPr>
        <w:t xml:space="preserve"> </w:t>
      </w:r>
    </w:p>
    <w:p w14:paraId="1A81F0B1" w14:textId="77777777" w:rsidR="00703809" w:rsidRPr="00703809" w:rsidRDefault="00703809" w:rsidP="001D0DC6">
      <w:pPr>
        <w:tabs>
          <w:tab w:val="num" w:pos="1134"/>
        </w:tabs>
        <w:ind w:left="1134" w:hanging="425"/>
        <w:jc w:val="both"/>
      </w:pPr>
    </w:p>
    <w:p w14:paraId="717AAFBA" w14:textId="77777777" w:rsidR="00703809" w:rsidRDefault="00703809" w:rsidP="005D3094">
      <w:pPr>
        <w:tabs>
          <w:tab w:val="num" w:pos="1134"/>
        </w:tabs>
        <w:ind w:left="1134" w:hanging="708"/>
      </w:pPr>
    </w:p>
    <w:p w14:paraId="28AF7E60" w14:textId="77777777" w:rsidR="001D0DC6" w:rsidRPr="00703809" w:rsidRDefault="001D0DC6" w:rsidP="005D3094">
      <w:pPr>
        <w:tabs>
          <w:tab w:val="num" w:pos="1134"/>
        </w:tabs>
        <w:ind w:left="1134" w:hanging="708"/>
      </w:pPr>
    </w:p>
    <w:p w14:paraId="135B8076" w14:textId="77777777" w:rsidR="003A3538" w:rsidRDefault="1FC5056E" w:rsidP="005D3094">
      <w:pPr>
        <w:pStyle w:val="Ttulo3"/>
        <w:tabs>
          <w:tab w:val="clear" w:pos="720"/>
          <w:tab w:val="num" w:pos="1134"/>
        </w:tabs>
        <w:ind w:left="1134" w:hanging="708"/>
        <w:jc w:val="both"/>
      </w:pPr>
      <w:bookmarkStart w:id="18" w:name="_Toc328401247"/>
      <w:r>
        <w:lastRenderedPageBreak/>
        <w:t>Líder de planeación</w:t>
      </w:r>
      <w:bookmarkEnd w:id="18"/>
    </w:p>
    <w:p w14:paraId="20876B09" w14:textId="43C48780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55B67CFD" w14:textId="77777777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 xml:space="preserve">Métrica </w:t>
      </w:r>
    </w:p>
    <w:p w14:paraId="56EE48EE" w14:textId="77777777" w:rsidR="00703809" w:rsidRDefault="00703809" w:rsidP="001D0DC6">
      <w:pPr>
        <w:tabs>
          <w:tab w:val="num" w:pos="1134"/>
        </w:tabs>
        <w:ind w:left="1134"/>
        <w:jc w:val="both"/>
      </w:pPr>
    </w:p>
    <w:p w14:paraId="10146664" w14:textId="3DEE3661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4CFC7B92" w14:textId="77777777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 xml:space="preserve">Métrica </w:t>
      </w:r>
    </w:p>
    <w:p w14:paraId="2908EB2C" w14:textId="77777777" w:rsidR="00703809" w:rsidRPr="00703809" w:rsidRDefault="00703809" w:rsidP="005D3094">
      <w:pPr>
        <w:tabs>
          <w:tab w:val="num" w:pos="1134"/>
        </w:tabs>
        <w:ind w:left="1134" w:hanging="708"/>
        <w:jc w:val="both"/>
      </w:pPr>
    </w:p>
    <w:p w14:paraId="121FD38A" w14:textId="77777777" w:rsidR="00703809" w:rsidRPr="00703809" w:rsidRDefault="00703809" w:rsidP="005D3094">
      <w:pPr>
        <w:tabs>
          <w:tab w:val="num" w:pos="1134"/>
        </w:tabs>
        <w:ind w:left="1134" w:hanging="708"/>
      </w:pPr>
    </w:p>
    <w:p w14:paraId="4E077907" w14:textId="77777777" w:rsidR="003A3538" w:rsidRDefault="1FC5056E" w:rsidP="005D3094">
      <w:pPr>
        <w:pStyle w:val="Ttulo3"/>
        <w:tabs>
          <w:tab w:val="clear" w:pos="720"/>
          <w:tab w:val="num" w:pos="1134"/>
        </w:tabs>
        <w:ind w:left="1134" w:hanging="708"/>
        <w:jc w:val="both"/>
      </w:pPr>
      <w:bookmarkStart w:id="19" w:name="_Toc328401248"/>
      <w:r>
        <w:t>Líder de procesos/calidad</w:t>
      </w:r>
      <w:bookmarkEnd w:id="19"/>
    </w:p>
    <w:p w14:paraId="5B68B9CD" w14:textId="43C359AA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783868CE" w14:textId="77777777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 xml:space="preserve">Métrica </w:t>
      </w:r>
    </w:p>
    <w:p w14:paraId="1FE2DD96" w14:textId="77777777" w:rsidR="00703809" w:rsidRDefault="00703809" w:rsidP="001D0DC6">
      <w:pPr>
        <w:tabs>
          <w:tab w:val="num" w:pos="1134"/>
        </w:tabs>
        <w:ind w:left="1134"/>
        <w:jc w:val="both"/>
      </w:pPr>
    </w:p>
    <w:p w14:paraId="1B7172F4" w14:textId="7EF48942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6C4D2A65" w14:textId="77777777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 xml:space="preserve">Métrica </w:t>
      </w:r>
    </w:p>
    <w:p w14:paraId="27357532" w14:textId="77777777" w:rsidR="00703809" w:rsidRPr="00703809" w:rsidRDefault="00703809" w:rsidP="001D0DC6">
      <w:pPr>
        <w:tabs>
          <w:tab w:val="num" w:pos="1134"/>
        </w:tabs>
        <w:ind w:left="1134" w:hanging="425"/>
        <w:jc w:val="both"/>
      </w:pPr>
    </w:p>
    <w:p w14:paraId="72AA63C2" w14:textId="77777777" w:rsidR="003A3538" w:rsidRDefault="1FC5056E" w:rsidP="005D3094">
      <w:pPr>
        <w:pStyle w:val="Ttulo3"/>
        <w:tabs>
          <w:tab w:val="clear" w:pos="720"/>
          <w:tab w:val="num" w:pos="1134"/>
        </w:tabs>
        <w:ind w:left="1134" w:hanging="708"/>
      </w:pPr>
      <w:bookmarkStart w:id="20" w:name="_Toc328401249"/>
      <w:r>
        <w:t>Líder de desarrollo</w:t>
      </w:r>
      <w:bookmarkEnd w:id="20"/>
    </w:p>
    <w:p w14:paraId="325CE300" w14:textId="7EA84E08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2E512233" w14:textId="77777777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 xml:space="preserve">Métrica </w:t>
      </w:r>
    </w:p>
    <w:p w14:paraId="07F023C8" w14:textId="77777777" w:rsidR="00703809" w:rsidRDefault="00703809" w:rsidP="001D0DC6">
      <w:pPr>
        <w:tabs>
          <w:tab w:val="num" w:pos="1134"/>
        </w:tabs>
        <w:ind w:left="1134"/>
        <w:jc w:val="both"/>
      </w:pPr>
    </w:p>
    <w:p w14:paraId="25DD3341" w14:textId="46BDFE9A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46D14018" w14:textId="77777777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 xml:space="preserve">Métrica </w:t>
      </w:r>
    </w:p>
    <w:p w14:paraId="4BDB5498" w14:textId="77777777" w:rsidR="00703809" w:rsidRPr="00703809" w:rsidRDefault="00703809" w:rsidP="005D3094">
      <w:pPr>
        <w:tabs>
          <w:tab w:val="num" w:pos="1134"/>
        </w:tabs>
        <w:ind w:left="1134" w:hanging="708"/>
        <w:jc w:val="both"/>
      </w:pPr>
    </w:p>
    <w:p w14:paraId="5491EFE5" w14:textId="77777777" w:rsidR="00C423C3" w:rsidRDefault="1FC5056E" w:rsidP="005D3094">
      <w:pPr>
        <w:pStyle w:val="Ttulo3"/>
        <w:tabs>
          <w:tab w:val="clear" w:pos="720"/>
          <w:tab w:val="num" w:pos="1134"/>
        </w:tabs>
        <w:ind w:left="1134" w:hanging="708"/>
      </w:pPr>
      <w:bookmarkStart w:id="21" w:name="_Toc328401250"/>
      <w:r>
        <w:t>Líder de soporte</w:t>
      </w:r>
      <w:bookmarkEnd w:id="21"/>
    </w:p>
    <w:p w14:paraId="23DD831B" w14:textId="1D32820A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499EBDF8" w14:textId="77777777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 xml:space="preserve">Métrica </w:t>
      </w:r>
    </w:p>
    <w:p w14:paraId="2916C19D" w14:textId="77777777" w:rsidR="00703809" w:rsidRDefault="00703809" w:rsidP="001D0DC6">
      <w:pPr>
        <w:tabs>
          <w:tab w:val="num" w:pos="1134"/>
        </w:tabs>
        <w:ind w:left="1134"/>
        <w:jc w:val="both"/>
      </w:pPr>
    </w:p>
    <w:p w14:paraId="28CE8CB7" w14:textId="42C64D4F" w:rsidR="00703809" w:rsidRDefault="1FC5056E" w:rsidP="001D0DC6">
      <w:pPr>
        <w:tabs>
          <w:tab w:val="num" w:pos="1134"/>
        </w:tabs>
        <w:ind w:left="1134"/>
        <w:jc w:val="both"/>
      </w:pPr>
      <w:r>
        <w:t>Objetivo:</w:t>
      </w:r>
    </w:p>
    <w:p w14:paraId="78F800B8" w14:textId="77777777" w:rsidR="00703809" w:rsidRPr="00703809" w:rsidRDefault="1FC5056E" w:rsidP="001D0DC6">
      <w:pPr>
        <w:numPr>
          <w:ilvl w:val="0"/>
          <w:numId w:val="5"/>
        </w:numPr>
        <w:tabs>
          <w:tab w:val="num" w:pos="1134"/>
        </w:tabs>
        <w:ind w:left="1134" w:firstLine="0"/>
        <w:jc w:val="both"/>
      </w:pPr>
      <w:r w:rsidRPr="1FC5056E">
        <w:rPr>
          <w:rFonts w:cs="Arial"/>
        </w:rPr>
        <w:t xml:space="preserve">Métrica </w:t>
      </w:r>
    </w:p>
    <w:p w14:paraId="74869460" w14:textId="77777777" w:rsidR="00703809" w:rsidRPr="00703809" w:rsidRDefault="00703809" w:rsidP="005D3094">
      <w:pPr>
        <w:tabs>
          <w:tab w:val="num" w:pos="709"/>
        </w:tabs>
        <w:ind w:left="709" w:hanging="425"/>
        <w:jc w:val="both"/>
      </w:pPr>
    </w:p>
    <w:p w14:paraId="187F57B8" w14:textId="77777777" w:rsidR="00703809" w:rsidRDefault="00703809" w:rsidP="00703809"/>
    <w:p w14:paraId="5FEF6AF9" w14:textId="77777777" w:rsidR="001D0DC6" w:rsidRDefault="001D0DC6" w:rsidP="00703809"/>
    <w:p w14:paraId="7EE7B4C2" w14:textId="77777777" w:rsidR="001D0DC6" w:rsidRDefault="001D0DC6" w:rsidP="00703809"/>
    <w:p w14:paraId="1A0E82AC" w14:textId="77777777" w:rsidR="001D0DC6" w:rsidRPr="00703809" w:rsidRDefault="001D0DC6" w:rsidP="00703809"/>
    <w:p w14:paraId="0637FEAF" w14:textId="77777777" w:rsidR="00E23647" w:rsidRDefault="1FC5056E" w:rsidP="00E23647">
      <w:pPr>
        <w:pStyle w:val="Ttulo1"/>
      </w:pPr>
      <w:bookmarkStart w:id="22" w:name="_Toc328401251"/>
      <w:r>
        <w:lastRenderedPageBreak/>
        <w:t>Definición general del proyecto</w:t>
      </w:r>
      <w:bookmarkEnd w:id="22"/>
    </w:p>
    <w:p w14:paraId="41C3CF09" w14:textId="77777777" w:rsidR="00E23647" w:rsidRPr="001D0DC6" w:rsidRDefault="1FC5056E" w:rsidP="001D0DC6">
      <w:pPr>
        <w:pStyle w:val="Ttulo2"/>
        <w:ind w:hanging="434"/>
        <w:rPr>
          <w:i w:val="0"/>
        </w:rPr>
      </w:pPr>
      <w:bookmarkStart w:id="23" w:name="_Toc328401252"/>
      <w:r w:rsidRPr="001D0DC6">
        <w:rPr>
          <w:i w:val="0"/>
        </w:rPr>
        <w:t>Objetivos del Proyecto</w:t>
      </w:r>
      <w:bookmarkEnd w:id="23"/>
    </w:p>
    <w:p w14:paraId="54738AF4" w14:textId="77777777" w:rsidR="00703809" w:rsidRPr="001D0DC6" w:rsidRDefault="00703809" w:rsidP="001D0DC6">
      <w:pPr>
        <w:ind w:left="1134"/>
      </w:pPr>
    </w:p>
    <w:p w14:paraId="46ABBD8F" w14:textId="77777777" w:rsidR="00703809" w:rsidRDefault="00703809" w:rsidP="001D0DC6">
      <w:pPr>
        <w:ind w:left="1134"/>
      </w:pPr>
    </w:p>
    <w:p w14:paraId="1C900756" w14:textId="77777777" w:rsidR="001D0DC6" w:rsidRDefault="001D0DC6" w:rsidP="001D0DC6">
      <w:pPr>
        <w:ind w:left="1134"/>
      </w:pPr>
    </w:p>
    <w:p w14:paraId="60E8E399" w14:textId="77777777" w:rsidR="00E23647" w:rsidRPr="001D0DC6" w:rsidRDefault="1FC5056E" w:rsidP="001D0DC6">
      <w:pPr>
        <w:pStyle w:val="Ttulo2"/>
        <w:ind w:hanging="434"/>
        <w:rPr>
          <w:i w:val="0"/>
        </w:rPr>
      </w:pPr>
      <w:bookmarkStart w:id="24" w:name="_Toc328401253"/>
      <w:r w:rsidRPr="001D0DC6">
        <w:rPr>
          <w:i w:val="0"/>
        </w:rPr>
        <w:t>Alcance del Proyecto</w:t>
      </w:r>
      <w:bookmarkEnd w:id="24"/>
    </w:p>
    <w:p w14:paraId="06BBA33E" w14:textId="77777777" w:rsidR="00703809" w:rsidRPr="001D0DC6" w:rsidRDefault="00703809" w:rsidP="001D0DC6">
      <w:pPr>
        <w:ind w:left="1134"/>
      </w:pPr>
    </w:p>
    <w:p w14:paraId="464FCBC1" w14:textId="77777777" w:rsidR="00703809" w:rsidRPr="001D0DC6" w:rsidRDefault="00703809" w:rsidP="001D0DC6">
      <w:pPr>
        <w:ind w:left="1134"/>
      </w:pPr>
    </w:p>
    <w:p w14:paraId="5C8C6B09" w14:textId="77777777" w:rsidR="00703809" w:rsidRPr="001D0DC6" w:rsidRDefault="00703809" w:rsidP="001D0DC6">
      <w:pPr>
        <w:ind w:left="1134"/>
      </w:pPr>
    </w:p>
    <w:p w14:paraId="36FE04AC" w14:textId="77777777" w:rsidR="00E23647" w:rsidRPr="001D0DC6" w:rsidRDefault="1FC5056E" w:rsidP="001D0DC6">
      <w:pPr>
        <w:pStyle w:val="Ttulo2"/>
        <w:ind w:hanging="434"/>
        <w:rPr>
          <w:i w:val="0"/>
        </w:rPr>
      </w:pPr>
      <w:bookmarkStart w:id="25" w:name="_Toc328401254"/>
      <w:r w:rsidRPr="001D0DC6">
        <w:rPr>
          <w:i w:val="0"/>
        </w:rPr>
        <w:t>Metas del Proyecto</w:t>
      </w:r>
      <w:bookmarkEnd w:id="25"/>
    </w:p>
    <w:p w14:paraId="3382A365" w14:textId="77777777" w:rsidR="00E23647" w:rsidRPr="001D0DC6" w:rsidRDefault="00E23647" w:rsidP="001D0DC6">
      <w:pPr>
        <w:ind w:left="1134"/>
        <w:jc w:val="both"/>
        <w:rPr>
          <w:rFonts w:cs="Arial"/>
          <w:lang w:val="es-MX"/>
        </w:rPr>
      </w:pPr>
    </w:p>
    <w:p w14:paraId="5C71F136" w14:textId="77777777" w:rsidR="00703809" w:rsidRPr="001D0DC6" w:rsidRDefault="00703809" w:rsidP="001D0DC6">
      <w:pPr>
        <w:ind w:left="1134"/>
        <w:jc w:val="both"/>
        <w:rPr>
          <w:rFonts w:cs="Arial"/>
          <w:lang w:val="es-MX"/>
        </w:rPr>
      </w:pPr>
    </w:p>
    <w:p w14:paraId="62199465" w14:textId="77777777" w:rsidR="00703809" w:rsidRPr="001D0DC6" w:rsidRDefault="00703809" w:rsidP="001D0DC6">
      <w:pPr>
        <w:ind w:left="1134"/>
        <w:jc w:val="both"/>
        <w:rPr>
          <w:rFonts w:cs="Arial"/>
          <w:lang w:val="es-MX"/>
        </w:rPr>
      </w:pPr>
    </w:p>
    <w:p w14:paraId="46EDFC48" w14:textId="77777777" w:rsidR="00E23647" w:rsidRPr="001D0DC6" w:rsidRDefault="1FC5056E" w:rsidP="001D0DC6">
      <w:pPr>
        <w:pStyle w:val="Ttulo2"/>
        <w:ind w:hanging="434"/>
        <w:rPr>
          <w:i w:val="0"/>
        </w:rPr>
      </w:pPr>
      <w:bookmarkStart w:id="26" w:name="_Toc328401255"/>
      <w:r w:rsidRPr="001D0DC6">
        <w:rPr>
          <w:i w:val="0"/>
        </w:rPr>
        <w:t>Restricciones y suposiciones</w:t>
      </w:r>
      <w:bookmarkEnd w:id="26"/>
    </w:p>
    <w:p w14:paraId="0DA123B1" w14:textId="77777777" w:rsidR="00703809" w:rsidRPr="001D0DC6" w:rsidRDefault="00703809" w:rsidP="001D0DC6">
      <w:pPr>
        <w:ind w:left="1134"/>
      </w:pPr>
    </w:p>
    <w:p w14:paraId="4C4CEA3D" w14:textId="77777777" w:rsidR="00703809" w:rsidRDefault="00703809" w:rsidP="001D0DC6">
      <w:pPr>
        <w:ind w:left="1134"/>
      </w:pPr>
    </w:p>
    <w:p w14:paraId="38C1F859" w14:textId="77777777" w:rsidR="00703809" w:rsidRDefault="00703809" w:rsidP="001D0DC6"/>
    <w:p w14:paraId="3AB6447E" w14:textId="77777777" w:rsidR="001D0DC6" w:rsidRDefault="001D0DC6" w:rsidP="001D0DC6"/>
    <w:p w14:paraId="7D6E5ADB" w14:textId="77777777" w:rsidR="001D0DC6" w:rsidRDefault="001D0DC6" w:rsidP="001D0DC6"/>
    <w:p w14:paraId="0DA06F89" w14:textId="77777777" w:rsidR="001D0DC6" w:rsidRDefault="001D0DC6" w:rsidP="001D0DC6"/>
    <w:p w14:paraId="5EE38481" w14:textId="77777777" w:rsidR="001D0DC6" w:rsidRDefault="001D0DC6" w:rsidP="001D0DC6"/>
    <w:p w14:paraId="595F295F" w14:textId="77777777" w:rsidR="001D0DC6" w:rsidRDefault="001D0DC6" w:rsidP="001D0DC6"/>
    <w:p w14:paraId="32C2F98E" w14:textId="77777777" w:rsidR="001D0DC6" w:rsidRDefault="001D0DC6" w:rsidP="001D0DC6"/>
    <w:p w14:paraId="7CEC8078" w14:textId="77777777" w:rsidR="001D0DC6" w:rsidRDefault="001D0DC6" w:rsidP="001D0DC6"/>
    <w:p w14:paraId="18096B2A" w14:textId="77777777" w:rsidR="001D0DC6" w:rsidRDefault="001D0DC6" w:rsidP="001D0DC6"/>
    <w:p w14:paraId="3C60EF91" w14:textId="77777777" w:rsidR="001D0DC6" w:rsidRDefault="001D0DC6" w:rsidP="001D0DC6"/>
    <w:p w14:paraId="6DD36830" w14:textId="77777777" w:rsidR="001D0DC6" w:rsidRDefault="001D0DC6" w:rsidP="001D0DC6"/>
    <w:p w14:paraId="6250E376" w14:textId="77777777" w:rsidR="001D0DC6" w:rsidRDefault="001D0DC6" w:rsidP="001D0DC6"/>
    <w:p w14:paraId="5433009B" w14:textId="77777777" w:rsidR="001D0DC6" w:rsidRDefault="001D0DC6" w:rsidP="001D0DC6"/>
    <w:p w14:paraId="43AB12E0" w14:textId="77777777" w:rsidR="001D0DC6" w:rsidRDefault="001D0DC6" w:rsidP="001D0DC6"/>
    <w:p w14:paraId="14FFE9AE" w14:textId="77777777" w:rsidR="001D0DC6" w:rsidRDefault="001D0DC6" w:rsidP="001D0DC6"/>
    <w:p w14:paraId="38B46492" w14:textId="77777777" w:rsidR="001D0DC6" w:rsidRDefault="001D0DC6" w:rsidP="001D0DC6"/>
    <w:p w14:paraId="7B82FCE4" w14:textId="77777777" w:rsidR="001D0DC6" w:rsidRDefault="001D0DC6" w:rsidP="001D0DC6"/>
    <w:p w14:paraId="6B2CBE72" w14:textId="77777777" w:rsidR="001D0DC6" w:rsidRPr="00703809" w:rsidRDefault="001D0DC6" w:rsidP="001D0DC6"/>
    <w:p w14:paraId="6C944D9C" w14:textId="77777777" w:rsidR="008A754A" w:rsidRDefault="1FC5056E" w:rsidP="008A754A">
      <w:pPr>
        <w:pStyle w:val="Ttulo1"/>
      </w:pPr>
      <w:bookmarkStart w:id="27" w:name="_Toc328401256"/>
      <w:r>
        <w:lastRenderedPageBreak/>
        <w:t>Firma del acta</w:t>
      </w:r>
      <w:bookmarkEnd w:id="27"/>
    </w:p>
    <w:p w14:paraId="5C761FFE" w14:textId="77777777" w:rsidR="001D0DC6" w:rsidRPr="001D0DC6" w:rsidRDefault="001D0DC6" w:rsidP="001D0DC6"/>
    <w:p w14:paraId="1B21BCF7" w14:textId="77777777" w:rsidR="00240E72" w:rsidRDefault="008A754A" w:rsidP="1FC5056E">
      <w:pPr>
        <w:jc w:val="both"/>
        <w:rPr>
          <w:rFonts w:cs="Arial"/>
          <w:lang w:val="es-ES"/>
        </w:rPr>
      </w:pPr>
      <w:r w:rsidRPr="1FC5056E">
        <w:rPr>
          <w:rFonts w:cs="Arial"/>
          <w:snapToGrid w:val="0"/>
          <w:lang w:val="es-ES"/>
        </w:rPr>
        <w:t xml:space="preserve">Para constancia se firma en Bogotá a </w:t>
      </w:r>
      <w:r w:rsidR="00703809" w:rsidRPr="1FC5056E">
        <w:rPr>
          <w:rFonts w:cs="Arial"/>
          <w:snapToGrid w:val="0"/>
          <w:lang w:val="es-ES"/>
        </w:rPr>
        <w:t>los veinticinco (25</w:t>
      </w:r>
      <w:r w:rsidRPr="1FC5056E">
        <w:rPr>
          <w:rFonts w:cs="Arial"/>
          <w:snapToGrid w:val="0"/>
          <w:lang w:val="es-ES"/>
        </w:rPr>
        <w:t xml:space="preserve">) días del mes de </w:t>
      </w:r>
      <w:r w:rsidR="00703809" w:rsidRPr="1FC5056E">
        <w:rPr>
          <w:rFonts w:cs="Arial"/>
          <w:snapToGrid w:val="0"/>
          <w:lang w:val="es-ES"/>
        </w:rPr>
        <w:t>Junio</w:t>
      </w:r>
      <w:r w:rsidRPr="1FC5056E">
        <w:rPr>
          <w:rFonts w:cs="Arial"/>
          <w:snapToGrid w:val="0"/>
          <w:lang w:val="es-ES"/>
        </w:rPr>
        <w:t xml:space="preserve"> del año dos mil </w:t>
      </w:r>
      <w:r w:rsidR="00703809" w:rsidRPr="1FC5056E">
        <w:rPr>
          <w:rFonts w:cs="Arial"/>
          <w:snapToGrid w:val="0"/>
          <w:lang w:val="es-ES"/>
        </w:rPr>
        <w:t>doce</w:t>
      </w:r>
      <w:r w:rsidRPr="1FC5056E">
        <w:rPr>
          <w:rFonts w:cs="Arial"/>
          <w:snapToGrid w:val="0"/>
          <w:lang w:val="es-ES"/>
        </w:rPr>
        <w:t xml:space="preserve"> (20</w:t>
      </w:r>
      <w:r w:rsidR="00703809" w:rsidRPr="1FC5056E">
        <w:rPr>
          <w:rFonts w:cs="Arial"/>
          <w:snapToGrid w:val="0"/>
          <w:lang w:val="es-ES"/>
        </w:rPr>
        <w:t>12</w:t>
      </w:r>
      <w:r w:rsidRPr="1FC5056E">
        <w:rPr>
          <w:rFonts w:cs="Arial"/>
          <w:snapToGrid w:val="0"/>
          <w:lang w:val="es-ES"/>
        </w:rPr>
        <w:t>)</w:t>
      </w:r>
    </w:p>
    <w:p w14:paraId="0C8FE7CE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41004F19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67C0C651" w14:textId="77777777"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14:paraId="308D56CC" w14:textId="77777777" w:rsidR="008A754A" w:rsidRDefault="008A754A" w:rsidP="006C6CAA">
      <w:pPr>
        <w:jc w:val="center"/>
        <w:rPr>
          <w:rFonts w:cs="Arial"/>
          <w:snapToGrid w:val="0"/>
          <w:lang w:val="es-ES_tradnl"/>
        </w:rPr>
      </w:pPr>
    </w:p>
    <w:p w14:paraId="797E50C6" w14:textId="77777777" w:rsidR="008A754A" w:rsidRDefault="008A754A" w:rsidP="006C6CAA">
      <w:pPr>
        <w:jc w:val="center"/>
        <w:rPr>
          <w:rFonts w:cs="Arial"/>
          <w:snapToGrid w:val="0"/>
          <w:lang w:val="es-ES_tradnl"/>
        </w:rPr>
      </w:pPr>
    </w:p>
    <w:p w14:paraId="7B04FA47" w14:textId="77777777" w:rsidR="008A754A" w:rsidRDefault="008A754A" w:rsidP="006C6CAA">
      <w:pPr>
        <w:jc w:val="center"/>
        <w:rPr>
          <w:rFonts w:cs="Arial"/>
          <w:snapToGrid w:val="0"/>
          <w:lang w:val="es-ES_tradnl"/>
        </w:rPr>
      </w:pPr>
    </w:p>
    <w:p w14:paraId="3F702CBB" w14:textId="6D7AB39E" w:rsidR="006C6CAA" w:rsidRPr="006C6CAA" w:rsidRDefault="006C6CAA" w:rsidP="006C6CAA">
      <w:pPr>
        <w:jc w:val="center"/>
        <w:rPr>
          <w:rFonts w:cs="Arial"/>
          <w:b/>
          <w:snapToGrid w:val="0"/>
          <w:lang w:val="es-ES_tradnl"/>
        </w:rPr>
      </w:pPr>
      <w:r w:rsidRPr="006C6CAA">
        <w:rPr>
          <w:rFonts w:cs="Arial"/>
          <w:b/>
          <w:snapToGrid w:val="0"/>
          <w:lang w:val="es-ES_tradnl"/>
        </w:rPr>
        <w:t>__________________</w:t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 w:rsidRPr="006C6CAA">
        <w:rPr>
          <w:rFonts w:cs="Arial"/>
          <w:b/>
          <w:snapToGrid w:val="0"/>
          <w:lang w:val="es-ES_tradnl"/>
        </w:rPr>
        <w:tab/>
      </w:r>
      <w:r w:rsidRPr="006C6CAA">
        <w:rPr>
          <w:rFonts w:cs="Arial"/>
          <w:b/>
          <w:snapToGrid w:val="0"/>
          <w:lang w:val="es-ES_tradnl"/>
        </w:rPr>
        <w:tab/>
      </w:r>
      <w:r w:rsidR="00703809" w:rsidRPr="006C6CAA"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>______</w:t>
      </w:r>
      <w:r w:rsidRPr="006C6CAA">
        <w:rPr>
          <w:rFonts w:cs="Arial"/>
          <w:b/>
          <w:snapToGrid w:val="0"/>
          <w:lang w:val="es-ES_tradnl"/>
        </w:rPr>
        <w:t>_</w:t>
      </w:r>
      <w:r>
        <w:rPr>
          <w:rFonts w:cs="Arial"/>
          <w:b/>
          <w:snapToGrid w:val="0"/>
          <w:lang w:val="es-ES_tradnl"/>
        </w:rPr>
        <w:t>___</w:t>
      </w:r>
      <w:r w:rsidRPr="006C6CAA">
        <w:rPr>
          <w:rFonts w:cs="Arial"/>
          <w:b/>
          <w:snapToGrid w:val="0"/>
          <w:lang w:val="es-ES_tradnl"/>
        </w:rPr>
        <w:t>________________</w:t>
      </w:r>
    </w:p>
    <w:p w14:paraId="62C7A653" w14:textId="66EDCE19" w:rsidR="008A754A" w:rsidRPr="006C6CAA" w:rsidRDefault="008A754A" w:rsidP="006C6CAA">
      <w:pPr>
        <w:ind w:firstLine="708"/>
        <w:jc w:val="center"/>
        <w:rPr>
          <w:rFonts w:cs="Arial"/>
          <w:b/>
          <w:lang w:val="es-ES"/>
        </w:rPr>
      </w:pPr>
      <w:r w:rsidRPr="006C6CAA">
        <w:rPr>
          <w:rFonts w:cs="Arial"/>
          <w:b/>
          <w:snapToGrid w:val="0"/>
          <w:lang w:val="es-ES"/>
        </w:rPr>
        <w:t>Líder</w:t>
      </w:r>
      <w:r w:rsidR="001D0DC6" w:rsidRPr="006C6CAA">
        <w:rPr>
          <w:rFonts w:cs="Arial"/>
          <w:b/>
          <w:snapToGrid w:val="0"/>
          <w:lang w:val="es-ES"/>
        </w:rPr>
        <w:tab/>
      </w:r>
      <w:r w:rsidR="001D0DC6" w:rsidRPr="006C6CAA">
        <w:rPr>
          <w:rFonts w:cs="Arial"/>
          <w:b/>
          <w:snapToGrid w:val="0"/>
          <w:lang w:val="es-ES"/>
        </w:rPr>
        <w:tab/>
      </w:r>
      <w:r w:rsidR="001D0DC6" w:rsidRPr="006C6CAA">
        <w:rPr>
          <w:rFonts w:cs="Arial"/>
          <w:b/>
          <w:snapToGrid w:val="0"/>
          <w:lang w:val="es-ES_tradnl"/>
        </w:rPr>
        <w:tab/>
      </w:r>
      <w:r w:rsidR="001D0DC6" w:rsidRPr="006C6CAA">
        <w:rPr>
          <w:rFonts w:cs="Arial"/>
          <w:b/>
          <w:snapToGrid w:val="0"/>
          <w:lang w:val="es-ES_tradnl"/>
        </w:rPr>
        <w:tab/>
      </w:r>
      <w:r w:rsidR="001D0DC6" w:rsidRPr="006C6CAA">
        <w:rPr>
          <w:rFonts w:cs="Arial"/>
          <w:b/>
          <w:snapToGrid w:val="0"/>
          <w:lang w:val="es-ES_tradnl"/>
        </w:rPr>
        <w:tab/>
      </w:r>
      <w:r w:rsidR="006C6CAA">
        <w:rPr>
          <w:rFonts w:cs="Arial"/>
          <w:b/>
          <w:snapToGrid w:val="0"/>
          <w:lang w:val="es-ES_tradnl"/>
        </w:rPr>
        <w:tab/>
      </w:r>
      <w:r w:rsidRPr="006C6CAA">
        <w:rPr>
          <w:rFonts w:cs="Arial"/>
          <w:b/>
          <w:snapToGrid w:val="0"/>
          <w:lang w:val="es-ES"/>
        </w:rPr>
        <w:t xml:space="preserve">Líder </w:t>
      </w:r>
      <w:r w:rsidR="001D0DC6" w:rsidRPr="006C6CAA">
        <w:rPr>
          <w:rFonts w:cs="Arial"/>
          <w:b/>
          <w:snapToGrid w:val="0"/>
          <w:lang w:val="es-ES"/>
        </w:rPr>
        <w:t>de Calidad</w:t>
      </w:r>
      <w:r w:rsidR="006C6CAA" w:rsidRPr="006C6CAA">
        <w:rPr>
          <w:b/>
        </w:rPr>
        <w:t>/Procesos</w:t>
      </w:r>
    </w:p>
    <w:p w14:paraId="1A939487" w14:textId="77777777" w:rsidR="008A754A" w:rsidRPr="006C6CAA" w:rsidRDefault="008A754A" w:rsidP="006C6CAA">
      <w:pPr>
        <w:jc w:val="center"/>
        <w:rPr>
          <w:rFonts w:cs="Arial"/>
          <w:b/>
          <w:snapToGrid w:val="0"/>
          <w:lang w:val="es-ES_tradnl"/>
        </w:rPr>
      </w:pPr>
    </w:p>
    <w:p w14:paraId="6AA258D8" w14:textId="77777777" w:rsidR="008A754A" w:rsidRPr="006C6CAA" w:rsidRDefault="008A754A" w:rsidP="006C6CAA">
      <w:pPr>
        <w:jc w:val="center"/>
        <w:rPr>
          <w:rFonts w:cs="Arial"/>
          <w:b/>
          <w:snapToGrid w:val="0"/>
          <w:lang w:val="es-ES_tradnl"/>
        </w:rPr>
      </w:pPr>
    </w:p>
    <w:p w14:paraId="6FFBD3EC" w14:textId="77777777" w:rsidR="008A754A" w:rsidRPr="006C6CAA" w:rsidRDefault="008A754A" w:rsidP="006C6CAA">
      <w:pPr>
        <w:jc w:val="center"/>
        <w:rPr>
          <w:rFonts w:cs="Arial"/>
          <w:b/>
          <w:snapToGrid w:val="0"/>
          <w:lang w:val="es-ES_tradnl"/>
        </w:rPr>
      </w:pPr>
    </w:p>
    <w:p w14:paraId="30DCCCAD" w14:textId="77777777" w:rsidR="008A754A" w:rsidRPr="006C6CAA" w:rsidRDefault="008A754A" w:rsidP="006C6CAA">
      <w:pPr>
        <w:jc w:val="center"/>
        <w:rPr>
          <w:rFonts w:cs="Arial"/>
          <w:b/>
          <w:snapToGrid w:val="0"/>
          <w:lang w:val="es-ES_tradnl"/>
        </w:rPr>
      </w:pPr>
    </w:p>
    <w:p w14:paraId="36AF6883" w14:textId="77777777" w:rsidR="00703809" w:rsidRPr="006C6CAA" w:rsidRDefault="00703809" w:rsidP="006C6CAA">
      <w:pPr>
        <w:jc w:val="center"/>
        <w:rPr>
          <w:rFonts w:cs="Arial"/>
          <w:b/>
          <w:snapToGrid w:val="0"/>
          <w:lang w:val="es-ES_tradnl"/>
        </w:rPr>
      </w:pPr>
    </w:p>
    <w:p w14:paraId="54C529ED" w14:textId="77777777" w:rsidR="008A754A" w:rsidRPr="006C6CAA" w:rsidRDefault="008A754A" w:rsidP="006C6CAA">
      <w:pPr>
        <w:jc w:val="center"/>
        <w:rPr>
          <w:rFonts w:cs="Arial"/>
          <w:b/>
          <w:snapToGrid w:val="0"/>
          <w:lang w:val="es-ES_tradnl"/>
        </w:rPr>
      </w:pPr>
    </w:p>
    <w:p w14:paraId="1C0157D6" w14:textId="3A659ABB" w:rsidR="008A754A" w:rsidRPr="006C6CAA" w:rsidRDefault="006C6CAA" w:rsidP="006C6CAA">
      <w:pPr>
        <w:jc w:val="center"/>
        <w:rPr>
          <w:rFonts w:cs="Arial"/>
          <w:b/>
          <w:snapToGrid w:val="0"/>
          <w:lang w:val="es-ES_tradnl"/>
        </w:rPr>
      </w:pPr>
      <w:r w:rsidRPr="006C6CAA">
        <w:rPr>
          <w:rFonts w:cs="Arial"/>
          <w:b/>
          <w:snapToGrid w:val="0"/>
          <w:lang w:val="es-ES_tradnl"/>
        </w:rPr>
        <w:t>__________________</w:t>
      </w:r>
      <w:r>
        <w:rPr>
          <w:rFonts w:cs="Arial"/>
          <w:b/>
          <w:snapToGrid w:val="0"/>
          <w:lang w:val="es-ES_tradnl"/>
        </w:rPr>
        <w:t>_</w:t>
      </w:r>
      <w:r w:rsidR="001D0DC6" w:rsidRPr="006C6CAA">
        <w:rPr>
          <w:rFonts w:cs="Arial"/>
          <w:b/>
          <w:snapToGrid w:val="0"/>
          <w:lang w:val="es-ES_tradnl"/>
        </w:rPr>
        <w:t xml:space="preserve">   </w:t>
      </w:r>
      <w:r w:rsidRPr="006C6CAA">
        <w:rPr>
          <w:rFonts w:cs="Arial"/>
          <w:b/>
          <w:snapToGrid w:val="0"/>
          <w:lang w:val="es-ES_tradnl"/>
        </w:rPr>
        <w:tab/>
      </w:r>
      <w:r w:rsidR="001D0DC6" w:rsidRPr="006C6CAA">
        <w:rPr>
          <w:rFonts w:cs="Arial"/>
          <w:b/>
          <w:snapToGrid w:val="0"/>
          <w:lang w:val="es-ES_tradnl"/>
        </w:rPr>
        <w:t xml:space="preserve">   </w:t>
      </w:r>
      <w:r>
        <w:rPr>
          <w:rFonts w:cs="Arial"/>
          <w:b/>
          <w:snapToGrid w:val="0"/>
          <w:lang w:val="es-ES_tradnl"/>
        </w:rPr>
        <w:tab/>
      </w:r>
      <w:r w:rsidR="001D0DC6" w:rsidRPr="006C6CAA">
        <w:rPr>
          <w:rFonts w:cs="Arial"/>
          <w:b/>
          <w:snapToGrid w:val="0"/>
          <w:lang w:val="es-ES_tradnl"/>
        </w:rPr>
        <w:t xml:space="preserve"> </w:t>
      </w:r>
      <w:r w:rsidRPr="006C6CAA">
        <w:rPr>
          <w:rFonts w:cs="Arial"/>
          <w:b/>
          <w:snapToGrid w:val="0"/>
          <w:lang w:val="es-ES_tradnl"/>
        </w:rPr>
        <w:t>__________________</w:t>
      </w:r>
    </w:p>
    <w:p w14:paraId="3412EAA8" w14:textId="4C53D9D9" w:rsidR="008A754A" w:rsidRPr="006C6CAA" w:rsidRDefault="008A754A" w:rsidP="006C6CAA">
      <w:pPr>
        <w:jc w:val="center"/>
        <w:rPr>
          <w:rFonts w:cs="Arial"/>
          <w:b/>
          <w:snapToGrid w:val="0"/>
          <w:lang w:val="es-ES_tradnl"/>
        </w:rPr>
      </w:pPr>
      <w:r w:rsidRPr="006C6CAA">
        <w:rPr>
          <w:rFonts w:cs="Arial"/>
          <w:b/>
          <w:snapToGrid w:val="0"/>
          <w:lang w:val="es-ES"/>
        </w:rPr>
        <w:t xml:space="preserve">Líder de </w:t>
      </w:r>
      <w:r w:rsidR="001D0DC6" w:rsidRPr="006C6CAA">
        <w:rPr>
          <w:rFonts w:cs="Arial"/>
          <w:b/>
          <w:snapToGrid w:val="0"/>
          <w:lang w:val="es-ES"/>
        </w:rPr>
        <w:t xml:space="preserve">Planeación </w:t>
      </w:r>
      <w:r w:rsidRPr="006C6CAA">
        <w:rPr>
          <w:rFonts w:cs="Arial"/>
          <w:b/>
          <w:snapToGrid w:val="0"/>
          <w:lang w:val="es-ES_tradnl"/>
        </w:rPr>
        <w:tab/>
      </w:r>
      <w:r w:rsidRPr="006C6CAA">
        <w:rPr>
          <w:rFonts w:cs="Arial"/>
          <w:b/>
          <w:snapToGrid w:val="0"/>
          <w:lang w:val="es-ES_tradnl"/>
        </w:rPr>
        <w:tab/>
      </w:r>
      <w:r w:rsidR="006C6CAA" w:rsidRPr="006C6CAA">
        <w:rPr>
          <w:rFonts w:cs="Arial"/>
          <w:b/>
          <w:snapToGrid w:val="0"/>
          <w:lang w:val="es-ES_tradnl"/>
        </w:rPr>
        <w:t xml:space="preserve">    </w:t>
      </w:r>
      <w:r w:rsidR="006C6CAA">
        <w:rPr>
          <w:rFonts w:cs="Arial"/>
          <w:b/>
          <w:snapToGrid w:val="0"/>
          <w:lang w:val="es-ES_tradnl"/>
        </w:rPr>
        <w:tab/>
      </w:r>
      <w:r w:rsidR="1FC5056E" w:rsidRPr="006C6CAA">
        <w:rPr>
          <w:rFonts w:cs="Arial"/>
          <w:b/>
          <w:lang w:val="es-ES"/>
        </w:rPr>
        <w:t>Líder</w:t>
      </w:r>
      <w:r w:rsidR="001D0DC6" w:rsidRPr="006C6CAA">
        <w:rPr>
          <w:rFonts w:cs="Arial"/>
          <w:b/>
          <w:lang w:val="es-ES"/>
        </w:rPr>
        <w:t xml:space="preserve"> de Desarrollo</w:t>
      </w:r>
    </w:p>
    <w:p w14:paraId="3691E7B2" w14:textId="77777777" w:rsidR="008A754A" w:rsidRPr="006C6CAA" w:rsidRDefault="008A754A" w:rsidP="006C6CAA">
      <w:pPr>
        <w:jc w:val="center"/>
        <w:rPr>
          <w:rFonts w:cs="Arial"/>
          <w:b/>
          <w:snapToGrid w:val="0"/>
          <w:lang w:val="es-ES_tradnl"/>
        </w:rPr>
      </w:pPr>
    </w:p>
    <w:p w14:paraId="77809C4E" w14:textId="77777777" w:rsidR="006C6CAA" w:rsidRPr="006C6CAA" w:rsidRDefault="006C6CAA" w:rsidP="006C6CAA">
      <w:pPr>
        <w:jc w:val="center"/>
        <w:rPr>
          <w:rFonts w:cs="Arial"/>
          <w:b/>
          <w:snapToGrid w:val="0"/>
          <w:lang w:val="es-ES_tradnl"/>
        </w:rPr>
      </w:pPr>
    </w:p>
    <w:p w14:paraId="1BF94949" w14:textId="77777777" w:rsidR="006C6CAA" w:rsidRPr="006C6CAA" w:rsidRDefault="006C6CAA" w:rsidP="006C6CAA">
      <w:pPr>
        <w:jc w:val="center"/>
        <w:rPr>
          <w:rFonts w:cs="Arial"/>
          <w:b/>
          <w:snapToGrid w:val="0"/>
          <w:lang w:val="es-ES_tradnl"/>
        </w:rPr>
      </w:pPr>
    </w:p>
    <w:p w14:paraId="457D2D31" w14:textId="77777777" w:rsidR="006C6CAA" w:rsidRPr="006C6CAA" w:rsidRDefault="006C6CAA" w:rsidP="006C6CAA">
      <w:pPr>
        <w:jc w:val="center"/>
        <w:rPr>
          <w:rFonts w:cs="Arial"/>
          <w:b/>
          <w:snapToGrid w:val="0"/>
          <w:lang w:val="es-ES_tradnl"/>
        </w:rPr>
      </w:pPr>
    </w:p>
    <w:p w14:paraId="6E3B8910" w14:textId="77777777" w:rsidR="006C6CAA" w:rsidRPr="006C6CAA" w:rsidRDefault="006C6CAA" w:rsidP="006C6CAA">
      <w:pPr>
        <w:jc w:val="center"/>
        <w:rPr>
          <w:rFonts w:cs="Arial"/>
          <w:b/>
          <w:snapToGrid w:val="0"/>
          <w:lang w:val="es-ES_tradnl"/>
        </w:rPr>
      </w:pPr>
    </w:p>
    <w:p w14:paraId="7D0629F6" w14:textId="77777777" w:rsidR="006C6CAA" w:rsidRPr="006C6CAA" w:rsidRDefault="006C6CAA" w:rsidP="006C6CAA">
      <w:pPr>
        <w:jc w:val="center"/>
        <w:rPr>
          <w:rFonts w:cs="Arial"/>
          <w:b/>
          <w:snapToGrid w:val="0"/>
          <w:lang w:val="es-ES_tradnl"/>
        </w:rPr>
      </w:pPr>
    </w:p>
    <w:p w14:paraId="31935C7E" w14:textId="77777777" w:rsidR="006C6CAA" w:rsidRPr="006C6CAA" w:rsidRDefault="006C6CAA" w:rsidP="006C6CAA">
      <w:pPr>
        <w:jc w:val="center"/>
        <w:rPr>
          <w:rFonts w:cs="Arial"/>
          <w:b/>
          <w:snapToGrid w:val="0"/>
          <w:lang w:val="es-ES_tradnl"/>
        </w:rPr>
      </w:pPr>
      <w:r w:rsidRPr="006C6CAA">
        <w:rPr>
          <w:rFonts w:cs="Arial"/>
          <w:b/>
          <w:snapToGrid w:val="0"/>
          <w:lang w:val="es-ES_tradnl"/>
        </w:rPr>
        <w:t>__________________</w:t>
      </w:r>
    </w:p>
    <w:p w14:paraId="7084CC02" w14:textId="66FCA07A" w:rsidR="006C6CAA" w:rsidRPr="006C6CAA" w:rsidRDefault="006C6CAA" w:rsidP="006C6CAA">
      <w:pPr>
        <w:jc w:val="center"/>
        <w:rPr>
          <w:rFonts w:cs="Arial"/>
          <w:b/>
          <w:snapToGrid w:val="0"/>
          <w:lang w:val="es-ES_tradnl"/>
        </w:rPr>
      </w:pPr>
      <w:r w:rsidRPr="006C6CAA">
        <w:rPr>
          <w:rFonts w:cs="Arial"/>
          <w:b/>
          <w:snapToGrid w:val="0"/>
          <w:lang w:val="es-ES_tradnl"/>
        </w:rPr>
        <w:t>Líder de Soporte</w:t>
      </w:r>
    </w:p>
    <w:p w14:paraId="526770CE" w14:textId="77777777" w:rsidR="00326F4F" w:rsidRDefault="00326F4F" w:rsidP="00DA269D">
      <w:pPr>
        <w:rPr>
          <w:b/>
          <w:sz w:val="18"/>
          <w:szCs w:val="18"/>
          <w:lang w:val="es-ES"/>
        </w:rPr>
      </w:pPr>
    </w:p>
    <w:p w14:paraId="6C569C3E" w14:textId="77777777" w:rsidR="006C6CAA" w:rsidRDefault="006C6CAA" w:rsidP="00DA269D">
      <w:pPr>
        <w:rPr>
          <w:b/>
          <w:sz w:val="18"/>
          <w:szCs w:val="18"/>
          <w:lang w:val="es-ES"/>
        </w:rPr>
      </w:pPr>
    </w:p>
    <w:p w14:paraId="51B4F5FA" w14:textId="77777777" w:rsidR="006C6CAA" w:rsidRDefault="006C6CAA" w:rsidP="00DA269D">
      <w:pPr>
        <w:rPr>
          <w:b/>
          <w:sz w:val="18"/>
          <w:szCs w:val="18"/>
          <w:lang w:val="es-ES"/>
        </w:rPr>
      </w:pPr>
    </w:p>
    <w:p w14:paraId="7CBEED82" w14:textId="77777777" w:rsidR="00536678" w:rsidRPr="002D5B96" w:rsidRDefault="00536678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14:paraId="27A4F573" w14:textId="77777777" w:rsidTr="1FC5056E">
        <w:tc>
          <w:tcPr>
            <w:tcW w:w="8472" w:type="dxa"/>
            <w:shd w:val="clear" w:color="auto" w:fill="B3B3B3"/>
          </w:tcPr>
          <w:p w14:paraId="53C9E0EA" w14:textId="77777777" w:rsidR="00DA269D" w:rsidRPr="002D5B96" w:rsidRDefault="1FC5056E" w:rsidP="1FC5056E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1FC5056E">
              <w:rPr>
                <w:b/>
                <w:bCs/>
                <w:sz w:val="18"/>
                <w:szCs w:val="18"/>
                <w:lang w:val="es-ES"/>
              </w:rPr>
              <w:t>CONTROL DE CAMBIOS</w:t>
            </w:r>
          </w:p>
        </w:tc>
      </w:tr>
    </w:tbl>
    <w:tbl>
      <w:tblPr>
        <w:tblW w:w="84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 w14:paraId="77499421" w14:textId="77777777" w:rsidTr="006C6CAA">
        <w:trPr>
          <w:jc w:val="center"/>
        </w:trPr>
        <w:tc>
          <w:tcPr>
            <w:tcW w:w="1526" w:type="dxa"/>
            <w:tcBorders>
              <w:bottom w:val="single" w:sz="6" w:space="0" w:color="auto"/>
            </w:tcBorders>
            <w:shd w:val="clear" w:color="auto" w:fill="auto"/>
          </w:tcPr>
          <w:p w14:paraId="48FF8E3E" w14:textId="77777777" w:rsidR="00DA269D" w:rsidRPr="001D0DC6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CO"/>
              </w:rPr>
            </w:pPr>
            <w:r w:rsidRPr="001D0DC6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245" w:type="dxa"/>
            <w:tcBorders>
              <w:bottom w:val="single" w:sz="6" w:space="0" w:color="auto"/>
            </w:tcBorders>
            <w:shd w:val="clear" w:color="auto" w:fill="auto"/>
          </w:tcPr>
          <w:p w14:paraId="7CF7CAE3" w14:textId="77777777" w:rsidR="00DA269D" w:rsidRPr="001D0DC6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CO"/>
              </w:rPr>
            </w:pPr>
            <w:r w:rsidRPr="001D0DC6">
              <w:rPr>
                <w:rFonts w:ascii="Arial" w:hAnsi="Arial" w:cs="Arial"/>
                <w:b/>
                <w:bCs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auto"/>
          </w:tcPr>
          <w:p w14:paraId="5A14C227" w14:textId="77777777" w:rsidR="00DA269D" w:rsidRPr="00AF36C5" w:rsidRDefault="1FC5056E" w:rsidP="1FC5056E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ES"/>
              </w:rPr>
            </w:pPr>
            <w:r w:rsidRPr="1FC5056E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 w14:paraId="6E36661F" w14:textId="77777777" w:rsidTr="006C6CAA">
        <w:trPr>
          <w:jc w:val="center"/>
        </w:trPr>
        <w:tc>
          <w:tcPr>
            <w:tcW w:w="1526" w:type="dxa"/>
          </w:tcPr>
          <w:p w14:paraId="38645DC7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135E58C4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62EBF9A1" w14:textId="77777777"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0C6C2CD5" w14:textId="77777777" w:rsidTr="006C6CAA">
        <w:trPr>
          <w:jc w:val="center"/>
        </w:trPr>
        <w:tc>
          <w:tcPr>
            <w:tcW w:w="1526" w:type="dxa"/>
          </w:tcPr>
          <w:p w14:paraId="709E88E4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08C98E9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779F8E76" w14:textId="77777777"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 w14:paraId="7818863E" w14:textId="77777777" w:rsidTr="006C6CAA">
        <w:trPr>
          <w:trHeight w:val="59"/>
          <w:jc w:val="center"/>
        </w:trPr>
        <w:tc>
          <w:tcPr>
            <w:tcW w:w="1526" w:type="dxa"/>
          </w:tcPr>
          <w:p w14:paraId="44F69B9A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5F07D11E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41508A3C" w14:textId="77777777"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A754A" w:rsidRPr="00AF36C5" w14:paraId="43D6B1D6" w14:textId="77777777" w:rsidTr="006C6CAA">
        <w:trPr>
          <w:trHeight w:val="59"/>
          <w:jc w:val="center"/>
        </w:trPr>
        <w:tc>
          <w:tcPr>
            <w:tcW w:w="1526" w:type="dxa"/>
          </w:tcPr>
          <w:p w14:paraId="17DBC15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6F8BD81B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2613E9C1" w14:textId="77777777"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037B8A3" w14:textId="62068669" w:rsidR="006D111D" w:rsidRDefault="006D111D" w:rsidP="003431CE"/>
    <w:sectPr w:rsidR="006D111D" w:rsidSect="005D3094">
      <w:headerReference w:type="even" r:id="rId7"/>
      <w:headerReference w:type="default" r:id="rId8"/>
      <w:footerReference w:type="default" r:id="rId9"/>
      <w:headerReference w:type="first" r:id="rId10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8875A" w14:textId="77777777" w:rsidR="00E942E0" w:rsidRDefault="00E942E0">
      <w:r>
        <w:separator/>
      </w:r>
    </w:p>
  </w:endnote>
  <w:endnote w:type="continuationSeparator" w:id="0">
    <w:p w14:paraId="203A33FD" w14:textId="77777777" w:rsidR="00E942E0" w:rsidRDefault="00E9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376E2" w14:textId="37B58238" w:rsidR="00D311FC" w:rsidRDefault="00D311FC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 w:rsidRPr="1FC5056E">
      <w:rPr>
        <w:rStyle w:val="Nmerodepgina"/>
        <w:noProof/>
      </w:rPr>
      <w:fldChar w:fldCharType="begin"/>
    </w:r>
    <w:r>
      <w:rPr>
        <w:rStyle w:val="Nmerodepgina"/>
      </w:rPr>
      <w:instrText xml:space="preserve"> PAGE </w:instrText>
    </w:r>
    <w:r w:rsidRPr="1FC5056E">
      <w:rPr>
        <w:rStyle w:val="Nmerodepgina"/>
      </w:rPr>
      <w:fldChar w:fldCharType="separate"/>
    </w:r>
    <w:r w:rsidR="00CA2F07">
      <w:rPr>
        <w:rStyle w:val="Nmerodepgina"/>
        <w:noProof/>
      </w:rPr>
      <w:t>4</w:t>
    </w:r>
    <w:r w:rsidRPr="1FC5056E">
      <w:rPr>
        <w:rStyle w:val="Nmerodepgina"/>
        <w:noProof/>
      </w:rPr>
      <w:fldChar w:fldCharType="end"/>
    </w:r>
    <w:r>
      <w:rPr>
        <w:rStyle w:val="Nmerodepgina"/>
      </w:rPr>
      <w:t>/</w:t>
    </w:r>
    <w:r w:rsidRPr="1FC5056E">
      <w:rPr>
        <w:rStyle w:val="Nmerodepgina"/>
        <w:noProof/>
      </w:rPr>
      <w:fldChar w:fldCharType="begin"/>
    </w:r>
    <w:r>
      <w:rPr>
        <w:rStyle w:val="Nmerodepgina"/>
      </w:rPr>
      <w:instrText xml:space="preserve"> NUMPAGES </w:instrText>
    </w:r>
    <w:r w:rsidRPr="1FC5056E">
      <w:rPr>
        <w:rStyle w:val="Nmerodepgina"/>
      </w:rPr>
      <w:fldChar w:fldCharType="separate"/>
    </w:r>
    <w:r w:rsidR="00CA2F07">
      <w:rPr>
        <w:rStyle w:val="Nmerodepgina"/>
        <w:noProof/>
      </w:rPr>
      <w:t>7</w:t>
    </w:r>
    <w:r w:rsidRPr="1FC5056E">
      <w:rPr>
        <w:rStyle w:val="Nmerodepgi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80150" w14:textId="77777777" w:rsidR="00E942E0" w:rsidRDefault="00E942E0">
      <w:r>
        <w:separator/>
      </w:r>
    </w:p>
  </w:footnote>
  <w:footnote w:type="continuationSeparator" w:id="0">
    <w:p w14:paraId="28B80207" w14:textId="77777777" w:rsidR="00E942E0" w:rsidRDefault="00E94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68FCB" w14:textId="7A479001" w:rsidR="00707BB0" w:rsidRDefault="00E942E0">
    <w:pPr>
      <w:pStyle w:val="Encabezado"/>
    </w:pPr>
    <w:r>
      <w:rPr>
        <w:noProof/>
        <w:lang w:eastAsia="es-CO"/>
      </w:rPr>
      <w:pict w14:anchorId="266C7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9866" o:spid="_x0000_s2050" type="#_x0000_t75" style="position:absolute;margin-left:0;margin-top:0;width:413.6pt;height:454.3pt;z-index:-2515809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11"/>
      <w:gridCol w:w="2977"/>
      <w:gridCol w:w="2268"/>
      <w:gridCol w:w="2402"/>
    </w:tblGrid>
    <w:tr w:rsidR="00232A9D" w14:paraId="107E7805" w14:textId="77777777" w:rsidTr="00232A9D">
      <w:trPr>
        <w:trHeight w:val="2124"/>
        <w:jc w:val="center"/>
      </w:trPr>
      <w:tc>
        <w:tcPr>
          <w:tcW w:w="2211" w:type="dxa"/>
          <w:vMerge w:val="restart"/>
          <w:vAlign w:val="center"/>
        </w:tcPr>
        <w:p w14:paraId="687C6DE0" w14:textId="70ADA3FF" w:rsidR="00232A9D" w:rsidRDefault="00232A9D" w:rsidP="001E27B9">
          <w:pPr>
            <w:pStyle w:val="Encabezado"/>
            <w:rPr>
              <w:i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1" locked="0" layoutInCell="1" allowOverlap="1" wp14:anchorId="08F02403" wp14:editId="544D3C54">
                <wp:simplePos x="0" y="0"/>
                <wp:positionH relativeFrom="column">
                  <wp:posOffset>-635</wp:posOffset>
                </wp:positionH>
                <wp:positionV relativeFrom="paragraph">
                  <wp:posOffset>-1458595</wp:posOffset>
                </wp:positionV>
                <wp:extent cx="1395730" cy="1435100"/>
                <wp:effectExtent l="0" t="0" r="0" b="0"/>
                <wp:wrapTight wrapText="bothSides">
                  <wp:wrapPolygon edited="0">
                    <wp:start x="0" y="0"/>
                    <wp:lineTo x="0" y="21218"/>
                    <wp:lineTo x="21227" y="21218"/>
                    <wp:lineTo x="21227" y="0"/>
                    <wp:lineTo x="0" y="0"/>
                  </wp:wrapPolygon>
                </wp:wrapTight>
                <wp:docPr id="4" name="Imagen 4" descr="Resultado de imagen de unipilot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unipiloto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gridSpan w:val="2"/>
          <w:vAlign w:val="center"/>
        </w:tcPr>
        <w:p w14:paraId="48EC1739" w14:textId="66C3C229" w:rsidR="00232A9D" w:rsidRPr="001E27B9" w:rsidRDefault="00232A9D" w:rsidP="00B31D94">
          <w:pPr>
            <w:pStyle w:val="Encabezado"/>
            <w:jc w:val="center"/>
            <w:rPr>
              <w:rFonts w:ascii="Times New Roman" w:hAnsi="Times New Roman"/>
              <w:b/>
              <w:sz w:val="36"/>
              <w:szCs w:val="36"/>
            </w:rPr>
          </w:pPr>
          <w:r w:rsidRPr="001E27B9">
            <w:rPr>
              <w:rFonts w:ascii="Times New Roman" w:hAnsi="Times New Roman"/>
              <w:b/>
              <w:sz w:val="36"/>
              <w:szCs w:val="36"/>
            </w:rPr>
            <w:t>ACTA DE INICIACIÓN</w:t>
          </w:r>
        </w:p>
      </w:tc>
      <w:tc>
        <w:tcPr>
          <w:tcW w:w="2402" w:type="dxa"/>
          <w:vMerge w:val="restart"/>
        </w:tcPr>
        <w:p w14:paraId="5B2F9378" w14:textId="45ADA367" w:rsidR="00232A9D" w:rsidRPr="001E27B9" w:rsidRDefault="00232A9D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1" locked="0" layoutInCell="1" allowOverlap="1" wp14:anchorId="31627731" wp14:editId="6F920C2F">
                <wp:simplePos x="0" y="0"/>
                <wp:positionH relativeFrom="column">
                  <wp:posOffset>-61595</wp:posOffset>
                </wp:positionH>
                <wp:positionV relativeFrom="paragraph">
                  <wp:posOffset>180975</wp:posOffset>
                </wp:positionV>
                <wp:extent cx="1504950" cy="1490345"/>
                <wp:effectExtent l="0" t="0" r="0" b="0"/>
                <wp:wrapTight wrapText="bothSides">
                  <wp:wrapPolygon edited="0">
                    <wp:start x="0" y="0"/>
                    <wp:lineTo x="0" y="21259"/>
                    <wp:lineTo x="21327" y="21259"/>
                    <wp:lineTo x="21327" y="0"/>
                    <wp:lineTo x="0" y="0"/>
                  </wp:wrapPolygon>
                </wp:wrapTight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686" t="19814" r="24108" b="16409"/>
                        <a:stretch/>
                      </pic:blipFill>
                      <pic:spPr bwMode="auto">
                        <a:xfrm>
                          <a:off x="0" y="0"/>
                          <a:ext cx="1504950" cy="1490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32A9D" w14:paraId="42045CCC" w14:textId="77777777" w:rsidTr="00BD32AD">
      <w:trPr>
        <w:trHeight w:val="326"/>
        <w:jc w:val="center"/>
      </w:trPr>
      <w:tc>
        <w:tcPr>
          <w:tcW w:w="2211" w:type="dxa"/>
          <w:vMerge/>
          <w:vAlign w:val="center"/>
        </w:tcPr>
        <w:p w14:paraId="6AB85CC9" w14:textId="77777777" w:rsidR="00232A9D" w:rsidRDefault="00232A9D" w:rsidP="001E27B9">
          <w:pPr>
            <w:pStyle w:val="Encabezado"/>
            <w:rPr>
              <w:noProof/>
              <w:lang w:eastAsia="es-CO"/>
            </w:rPr>
          </w:pPr>
        </w:p>
      </w:tc>
      <w:tc>
        <w:tcPr>
          <w:tcW w:w="2977" w:type="dxa"/>
          <w:vAlign w:val="center"/>
        </w:tcPr>
        <w:p w14:paraId="3DCC6828" w14:textId="66AA0004" w:rsidR="00232A9D" w:rsidRPr="001E27B9" w:rsidRDefault="00232A9D" w:rsidP="002B0575">
          <w:pPr>
            <w:pStyle w:val="Encabezado"/>
            <w:jc w:val="center"/>
            <w:rPr>
              <w:rFonts w:ascii="Times New Roman" w:hAnsi="Times New Roman"/>
              <w:b/>
              <w:sz w:val="36"/>
              <w:szCs w:val="36"/>
            </w:rPr>
          </w:pPr>
          <w:r w:rsidRPr="001E27B9">
            <w:rPr>
              <w:rFonts w:ascii="Times New Roman" w:hAnsi="Times New Roman"/>
              <w:b/>
              <w:sz w:val="28"/>
              <w:szCs w:val="28"/>
            </w:rPr>
            <w:t>Ciclo</w:t>
          </w:r>
          <w:r w:rsidR="00BD32AD">
            <w:rPr>
              <w:rFonts w:ascii="Times New Roman" w:hAnsi="Times New Roman"/>
              <w:b/>
              <w:sz w:val="28"/>
              <w:szCs w:val="28"/>
            </w:rPr>
            <w:t>:</w:t>
          </w:r>
        </w:p>
      </w:tc>
      <w:tc>
        <w:tcPr>
          <w:tcW w:w="2268" w:type="dxa"/>
          <w:vAlign w:val="center"/>
        </w:tcPr>
        <w:p w14:paraId="09F11FE8" w14:textId="2CC61D81" w:rsidR="00232A9D" w:rsidRPr="00CA2F07" w:rsidRDefault="00CA2F07" w:rsidP="00B31D94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A2F07">
            <w:rPr>
              <w:rFonts w:ascii="Times New Roman" w:hAnsi="Times New Roman"/>
              <w:b/>
              <w:sz w:val="28"/>
              <w:szCs w:val="28"/>
            </w:rPr>
            <w:t>BRUTAL PARKING</w:t>
          </w:r>
        </w:p>
      </w:tc>
      <w:tc>
        <w:tcPr>
          <w:tcW w:w="2402" w:type="dxa"/>
          <w:vMerge/>
        </w:tcPr>
        <w:p w14:paraId="65C497E7" w14:textId="6107F93A" w:rsidR="00232A9D" w:rsidRDefault="00232A9D">
          <w:pPr>
            <w:pStyle w:val="Encabezado"/>
            <w:jc w:val="center"/>
            <w:rPr>
              <w:noProof/>
              <w:lang w:eastAsia="es-CO"/>
            </w:rPr>
          </w:pPr>
        </w:p>
      </w:tc>
    </w:tr>
    <w:tr w:rsidR="00232A9D" w14:paraId="297EB3DE" w14:textId="77777777" w:rsidTr="00BD32AD">
      <w:trPr>
        <w:cantSplit/>
        <w:trHeight w:val="104"/>
        <w:jc w:val="center"/>
      </w:trPr>
      <w:tc>
        <w:tcPr>
          <w:tcW w:w="2211" w:type="dxa"/>
          <w:vMerge/>
          <w:vAlign w:val="center"/>
        </w:tcPr>
        <w:p w14:paraId="436D0820" w14:textId="09D73660" w:rsidR="00232A9D" w:rsidRPr="000D6E4F" w:rsidRDefault="00232A9D" w:rsidP="00C079C6">
          <w:pPr>
            <w:pStyle w:val="Encabezado"/>
            <w:jc w:val="center"/>
            <w:rPr>
              <w:b/>
            </w:rPr>
          </w:pPr>
        </w:p>
      </w:tc>
      <w:tc>
        <w:tcPr>
          <w:tcW w:w="5245" w:type="dxa"/>
          <w:gridSpan w:val="2"/>
          <w:vAlign w:val="center"/>
        </w:tcPr>
        <w:p w14:paraId="54593533" w14:textId="476697A2" w:rsidR="00232A9D" w:rsidRPr="001E27B9" w:rsidRDefault="00232A9D" w:rsidP="002B0575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1E27B9">
            <w:rPr>
              <w:rFonts w:ascii="Times New Roman" w:hAnsi="Times New Roman"/>
              <w:b/>
              <w:sz w:val="28"/>
              <w:szCs w:val="28"/>
            </w:rPr>
            <w:t>Proyecto:</w:t>
          </w:r>
          <w:r w:rsidR="00CA2F07">
            <w:rPr>
              <w:rFonts w:ascii="Times New Roman" w:hAnsi="Times New Roman"/>
              <w:b/>
              <w:sz w:val="28"/>
              <w:szCs w:val="28"/>
            </w:rPr>
            <w:t xml:space="preserve"> Smart Parking</w:t>
          </w:r>
        </w:p>
      </w:tc>
      <w:tc>
        <w:tcPr>
          <w:tcW w:w="2402" w:type="dxa"/>
          <w:vMerge/>
          <w:vAlign w:val="center"/>
        </w:tcPr>
        <w:p w14:paraId="7EF097A0" w14:textId="292509BC" w:rsidR="00232A9D" w:rsidRPr="001E27B9" w:rsidRDefault="00232A9D" w:rsidP="000D6E4F">
          <w:pPr>
            <w:pStyle w:val="Encabezado"/>
            <w:rPr>
              <w:rFonts w:ascii="Times New Roman" w:hAnsi="Times New Roman"/>
              <w:b/>
              <w:sz w:val="28"/>
              <w:szCs w:val="28"/>
            </w:rPr>
          </w:pPr>
        </w:p>
      </w:tc>
    </w:tr>
  </w:tbl>
  <w:p w14:paraId="69E2BB2B" w14:textId="50795B55" w:rsidR="00D311FC" w:rsidRDefault="00CA2F07" w:rsidP="009A058F">
    <w:pPr>
      <w:pStyle w:val="Encabezado"/>
    </w:pPr>
    <w:r>
      <w:rPr>
        <w:noProof/>
        <w:lang w:eastAsia="es-CO"/>
      </w:rPr>
      <w:pict w14:anchorId="2479CB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9867" o:spid="_x0000_s2052" type="#_x0000_t75" style="position:absolute;margin-left:0;margin-top:0;width:413.6pt;height:454.3pt;z-index:-251579904;mso-position-horizontal:center;mso-position-horizontal-relative:margin;mso-position-vertical:center;mso-position-vertical-relative:margin" o:allowincell="f">
          <v:imagedata r:id="rId3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78C44" w14:textId="57FA3539" w:rsidR="00707BB0" w:rsidRDefault="00E942E0">
    <w:pPr>
      <w:pStyle w:val="Encabezado"/>
    </w:pPr>
    <w:r>
      <w:rPr>
        <w:noProof/>
        <w:lang w:eastAsia="es-CO"/>
      </w:rPr>
      <w:pict w14:anchorId="34D8BF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9865" o:spid="_x0000_s2049" type="#_x0000_t75" style="position:absolute;margin-left:0;margin-top:0;width:413.6pt;height:454.3pt;z-index:-2515819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145"/>
        </w:tabs>
        <w:ind w:left="1145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BD22A1"/>
    <w:multiLevelType w:val="hybridMultilevel"/>
    <w:tmpl w:val="7A70AB5C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22F73"/>
    <w:rsid w:val="00072E0D"/>
    <w:rsid w:val="00080306"/>
    <w:rsid w:val="000A30FD"/>
    <w:rsid w:val="000B05B6"/>
    <w:rsid w:val="000C0B01"/>
    <w:rsid w:val="000D0BC4"/>
    <w:rsid w:val="000D4E83"/>
    <w:rsid w:val="000D6E4F"/>
    <w:rsid w:val="000F7736"/>
    <w:rsid w:val="00100BB1"/>
    <w:rsid w:val="0010460A"/>
    <w:rsid w:val="00104827"/>
    <w:rsid w:val="00104F15"/>
    <w:rsid w:val="00112544"/>
    <w:rsid w:val="0013421A"/>
    <w:rsid w:val="0017097E"/>
    <w:rsid w:val="001858FA"/>
    <w:rsid w:val="0019027E"/>
    <w:rsid w:val="00191B10"/>
    <w:rsid w:val="0019334F"/>
    <w:rsid w:val="001C59F8"/>
    <w:rsid w:val="001D0DC6"/>
    <w:rsid w:val="001E27B9"/>
    <w:rsid w:val="001E6071"/>
    <w:rsid w:val="001F4857"/>
    <w:rsid w:val="002051FC"/>
    <w:rsid w:val="00230784"/>
    <w:rsid w:val="00231317"/>
    <w:rsid w:val="00232A9D"/>
    <w:rsid w:val="0023686C"/>
    <w:rsid w:val="00240E72"/>
    <w:rsid w:val="00254D77"/>
    <w:rsid w:val="002776E1"/>
    <w:rsid w:val="00285F62"/>
    <w:rsid w:val="002877CE"/>
    <w:rsid w:val="002A1B9F"/>
    <w:rsid w:val="002A6642"/>
    <w:rsid w:val="002B0575"/>
    <w:rsid w:val="002C14E4"/>
    <w:rsid w:val="002C4B6E"/>
    <w:rsid w:val="002C57D5"/>
    <w:rsid w:val="002D27E8"/>
    <w:rsid w:val="002E754A"/>
    <w:rsid w:val="0031000A"/>
    <w:rsid w:val="00323566"/>
    <w:rsid w:val="00326F4F"/>
    <w:rsid w:val="00331C66"/>
    <w:rsid w:val="00341CE1"/>
    <w:rsid w:val="003431CE"/>
    <w:rsid w:val="003545FB"/>
    <w:rsid w:val="00360AFA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1D13"/>
    <w:rsid w:val="004D720F"/>
    <w:rsid w:val="004F36B7"/>
    <w:rsid w:val="00502ED7"/>
    <w:rsid w:val="005073DA"/>
    <w:rsid w:val="00515B8E"/>
    <w:rsid w:val="00536678"/>
    <w:rsid w:val="00536718"/>
    <w:rsid w:val="0054717B"/>
    <w:rsid w:val="00552CBE"/>
    <w:rsid w:val="00584C75"/>
    <w:rsid w:val="00586364"/>
    <w:rsid w:val="00591484"/>
    <w:rsid w:val="005A2982"/>
    <w:rsid w:val="005A3423"/>
    <w:rsid w:val="005D3094"/>
    <w:rsid w:val="005E1459"/>
    <w:rsid w:val="005E3699"/>
    <w:rsid w:val="005F449C"/>
    <w:rsid w:val="005F6FC7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C6CAA"/>
    <w:rsid w:val="006D111D"/>
    <w:rsid w:val="006D217C"/>
    <w:rsid w:val="006D7A4F"/>
    <w:rsid w:val="006E2D8C"/>
    <w:rsid w:val="00703809"/>
    <w:rsid w:val="00707BB0"/>
    <w:rsid w:val="00707ECE"/>
    <w:rsid w:val="007215BE"/>
    <w:rsid w:val="00725829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A754A"/>
    <w:rsid w:val="008D135A"/>
    <w:rsid w:val="008E3F95"/>
    <w:rsid w:val="008E7863"/>
    <w:rsid w:val="009104D9"/>
    <w:rsid w:val="00913E17"/>
    <w:rsid w:val="00931946"/>
    <w:rsid w:val="0093552D"/>
    <w:rsid w:val="00966DEF"/>
    <w:rsid w:val="00980561"/>
    <w:rsid w:val="009A058F"/>
    <w:rsid w:val="009C2661"/>
    <w:rsid w:val="009E777A"/>
    <w:rsid w:val="009F328E"/>
    <w:rsid w:val="009F412F"/>
    <w:rsid w:val="009F4503"/>
    <w:rsid w:val="009F7F98"/>
    <w:rsid w:val="00A11D98"/>
    <w:rsid w:val="00A20A49"/>
    <w:rsid w:val="00A27365"/>
    <w:rsid w:val="00A445F4"/>
    <w:rsid w:val="00A4620B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186"/>
    <w:rsid w:val="00B054E3"/>
    <w:rsid w:val="00B17C6E"/>
    <w:rsid w:val="00B26F88"/>
    <w:rsid w:val="00B31D94"/>
    <w:rsid w:val="00B52F1A"/>
    <w:rsid w:val="00B603F5"/>
    <w:rsid w:val="00B63CC3"/>
    <w:rsid w:val="00B82D9C"/>
    <w:rsid w:val="00B9310A"/>
    <w:rsid w:val="00B93912"/>
    <w:rsid w:val="00BA520C"/>
    <w:rsid w:val="00BA70FB"/>
    <w:rsid w:val="00BB1B9F"/>
    <w:rsid w:val="00BD32AD"/>
    <w:rsid w:val="00BD53F3"/>
    <w:rsid w:val="00BE5D3A"/>
    <w:rsid w:val="00C00DED"/>
    <w:rsid w:val="00C079C6"/>
    <w:rsid w:val="00C10649"/>
    <w:rsid w:val="00C113A9"/>
    <w:rsid w:val="00C2019D"/>
    <w:rsid w:val="00C26FC7"/>
    <w:rsid w:val="00C30B35"/>
    <w:rsid w:val="00C30C23"/>
    <w:rsid w:val="00C423C3"/>
    <w:rsid w:val="00C5693D"/>
    <w:rsid w:val="00C5777C"/>
    <w:rsid w:val="00C8183F"/>
    <w:rsid w:val="00C872DA"/>
    <w:rsid w:val="00C91892"/>
    <w:rsid w:val="00C93813"/>
    <w:rsid w:val="00CA1940"/>
    <w:rsid w:val="00CA2F07"/>
    <w:rsid w:val="00CC6967"/>
    <w:rsid w:val="00CC75E2"/>
    <w:rsid w:val="00CD545B"/>
    <w:rsid w:val="00CD72EA"/>
    <w:rsid w:val="00CF42A3"/>
    <w:rsid w:val="00CF5D7B"/>
    <w:rsid w:val="00D1040A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942E0"/>
    <w:rsid w:val="00EA0263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  <w:rsid w:val="1FC5056E"/>
    <w:rsid w:val="2133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,"/>
  <w14:docId w14:val="75A883EE"/>
  <w15:docId w15:val="{4D4A1A05-7D49-4683-ABEE-83B68804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clear" w:pos="1145"/>
        <w:tab w:val="num" w:pos="720"/>
      </w:tabs>
      <w:spacing w:before="240" w:after="60"/>
      <w:ind w:left="72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Puest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character" w:styleId="Refdecomentario">
    <w:name w:val="annotation reference"/>
    <w:basedOn w:val="Fuentedeprrafopredeter"/>
    <w:semiHidden/>
    <w:rsid w:val="007C71FD"/>
    <w:rPr>
      <w:sz w:val="16"/>
      <w:szCs w:val="16"/>
    </w:rPr>
  </w:style>
  <w:style w:type="paragraph" w:styleId="Textocomentario">
    <w:name w:val="annotation text"/>
    <w:basedOn w:val="Normal"/>
    <w:semiHidden/>
    <w:rsid w:val="007C71FD"/>
  </w:style>
  <w:style w:type="paragraph" w:styleId="Asuntodelcomentario">
    <w:name w:val="annotation subject"/>
    <w:basedOn w:val="Textocomentario"/>
    <w:next w:val="Textocomentario"/>
    <w:semiHidden/>
    <w:rsid w:val="007C71FD"/>
    <w:rPr>
      <w:b/>
      <w:bCs/>
    </w:rPr>
  </w:style>
  <w:style w:type="paragraph" w:styleId="Textodeglobo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0</TotalTime>
  <Pages>1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JP</dc:creator>
  <cp:lastModifiedBy>SB1-14</cp:lastModifiedBy>
  <cp:revision>3</cp:revision>
  <cp:lastPrinted>2012-06-25T20:26:00Z</cp:lastPrinted>
  <dcterms:created xsi:type="dcterms:W3CDTF">2020-02-07T22:38:00Z</dcterms:created>
  <dcterms:modified xsi:type="dcterms:W3CDTF">2020-02-07T22:38:00Z</dcterms:modified>
</cp:coreProperties>
</file>